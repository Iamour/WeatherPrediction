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7A8E" w14:textId="77777777" w:rsidR="00242F1C" w:rsidRDefault="00EA42D4">
      <w:pPr>
        <w:pStyle w:val="10"/>
        <w:spacing w:before="0" w:line="360" w:lineRule="auto"/>
        <w:sectPr w:rsidR="00242F1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5728640" behindDoc="0" locked="0" layoutInCell="0" allowOverlap="1" wp14:anchorId="2DE9B3A3" wp14:editId="799D2F1B">
                <wp:simplePos x="0" y="0"/>
                <wp:positionH relativeFrom="page">
                  <wp:posOffset>4542790</wp:posOffset>
                </wp:positionH>
                <wp:positionV relativeFrom="page">
                  <wp:posOffset>-24765</wp:posOffset>
                </wp:positionV>
                <wp:extent cx="3710305" cy="10692130"/>
                <wp:effectExtent l="0" t="0" r="0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305" cy="10692130"/>
                          <a:chOff x="7329" y="-36"/>
                          <a:chExt cx="6037" cy="1584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8330" y="-36"/>
                            <a:ext cx="4917" cy="15840"/>
                            <a:chOff x="8507" y="-36"/>
                            <a:chExt cx="4720" cy="1584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8722" y="-36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矩形 2" descr="Light vertical"/>
                          <wps:cNvSpPr/>
                          <wps:spPr>
                            <a:xfrm>
                              <a:off x="8507" y="-25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4" name="矩形 4"/>
                        <wps:cNvSpPr/>
                        <wps:spPr>
                          <a:xfrm>
                            <a:off x="8470" y="17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2143FEEF" w14:textId="77777777" w:rsidR="00242F1C" w:rsidRDefault="00EA42D4">
                              <w:pPr>
                                <w:pStyle w:val="11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F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7329" y="10675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02E25605" w14:textId="77777777" w:rsidR="00242F1C" w:rsidRDefault="00242F1C">
                              <w:pPr>
                                <w:pStyle w:val="11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lIns="365760" tIns="182880" rIns="182880" bIns="182880" anchor="b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9B3A3" id="组合 6" o:spid="_x0000_s1026" style="position:absolute;margin-left:357.7pt;margin-top:-1.95pt;width:292.15pt;height:841.9pt;z-index:255728640;mso-position-horizontal-relative:page;mso-position-vertical-relative:page" coordorigin="7329,-36" coordsize="603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" o:allowincell="f">
                <v:group id="组合 3" o:spid="_x0000_s1027" style="position:absolute;left:8330;top:-36;width:4917;height:15840" coordorigin="8507,-36" coordsize="472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1" o:spid="_x0000_s1028" style="position:absolute;left:8722;top:-36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" fillcolor="#9bbb59" stroked="f"/>
                  <v:rect id="矩形 2" o:spid="_x0000_s1029" alt="Light vertical" style="position:absolute;left:8507;top:-25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" fillcolor="#9bbb59" stroked="f" strokeweight="1pt">
                    <v:fill r:id="rId10" o:title="" opacity="52428f" o:opacity2="52428f" type="pattern"/>
                  </v:rect>
                </v:group>
                <v:rect id="矩形 4" o:spid="_x0000_s1030" style="position:absolute;left:8470;top:17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" filled="f" stroked="f" strokeweight="1pt">
                  <v:textbox inset="28.8pt,14.4pt,14.4pt,14.4pt">
                    <w:txbxContent>
                      <w:p w14:paraId="2143FEEF" w14:textId="77777777" w:rsidR="00242F1C" w:rsidRDefault="00EA42D4">
                        <w:pPr>
                          <w:pStyle w:val="11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FF"/>
                            <w:sz w:val="96"/>
                            <w:szCs w:val="9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矩形 5" o:spid="_x0000_s1031" style="position:absolute;left:7329;top:10675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" filled="f" stroked="f" strokeweight="1pt">
                  <v:textbox inset="28.8pt,14.4pt,14.4pt,14.4pt">
                    <w:txbxContent>
                      <w:p w14:paraId="02E25605" w14:textId="77777777" w:rsidR="00242F1C" w:rsidRDefault="00242F1C">
                        <w:pPr>
                          <w:pStyle w:val="11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5732736" behindDoc="0" locked="0" layoutInCell="1" allowOverlap="1" wp14:anchorId="1E25162C" wp14:editId="0FD0571A">
                <wp:simplePos x="0" y="0"/>
                <wp:positionH relativeFrom="column">
                  <wp:posOffset>3874770</wp:posOffset>
                </wp:positionH>
                <wp:positionV relativeFrom="paragraph">
                  <wp:posOffset>5882640</wp:posOffset>
                </wp:positionV>
                <wp:extent cx="3258820" cy="3006725"/>
                <wp:effectExtent l="0" t="0" r="0" b="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8820" cy="300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3DD311" w14:textId="77777777" w:rsidR="00242F1C" w:rsidRDefault="00EA42D4">
                            <w:pPr>
                              <w:pStyle w:val="11"/>
                              <w:spacing w:line="360" w:lineRule="auto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组长：</w:t>
                            </w:r>
                            <w:r w:rsidR="00493B65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王子</w:t>
                            </w:r>
                            <w:proofErr w:type="gramStart"/>
                            <w:r w:rsidR="00493B65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昂</w:t>
                            </w:r>
                            <w:proofErr w:type="gramEnd"/>
                          </w:p>
                          <w:p w14:paraId="25D72C56" w14:textId="77777777" w:rsidR="00242F1C" w:rsidRDefault="00EA42D4">
                            <w:pPr>
                              <w:pStyle w:val="11"/>
                              <w:spacing w:line="360" w:lineRule="auto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组员：</w:t>
                            </w:r>
                            <w:r w:rsidR="00A7403C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王迪</w:t>
                            </w:r>
                          </w:p>
                          <w:p w14:paraId="4ACCAE24" w14:textId="77777777" w:rsidR="00242F1C" w:rsidRDefault="00A7403C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黎佩瑜</w:t>
                            </w:r>
                          </w:p>
                          <w:p w14:paraId="29417F2F" w14:textId="77777777" w:rsidR="00242F1C" w:rsidRDefault="00493B65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陈灯月</w:t>
                            </w:r>
                          </w:p>
                          <w:p w14:paraId="50B8FB53" w14:textId="77777777" w:rsidR="00493B65" w:rsidRDefault="00493B65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童路勤</w:t>
                            </w:r>
                            <w:proofErr w:type="gramEnd"/>
                          </w:p>
                          <w:p w14:paraId="638E8368" w14:textId="77777777" w:rsidR="00242F1C" w:rsidRDefault="00242F1C">
                            <w:pPr>
                              <w:pStyle w:val="11"/>
                              <w:spacing w:line="360" w:lineRule="auto"/>
                              <w:ind w:firstLineChars="300" w:firstLine="600"/>
                              <w:rPr>
                                <w:rFonts w:eastAsia="仿宋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5162C" id="矩形 55" o:spid="_x0000_s1032" style="position:absolute;margin-left:305.1pt;margin-top:463.2pt;width:256.6pt;height:236.75pt;z-index:2557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" filled="f" stroked="f">
                <v:textbox inset="28.8pt,14.4pt,14.4pt,14.4pt">
                  <w:txbxContent>
                    <w:p w14:paraId="733DD311" w14:textId="77777777" w:rsidR="00242F1C" w:rsidRDefault="00EA42D4">
                      <w:pPr>
                        <w:pStyle w:val="11"/>
                        <w:spacing w:line="360" w:lineRule="auto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组长：</w:t>
                      </w:r>
                      <w:r w:rsidR="00493B65"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王子</w:t>
                      </w:r>
                      <w:proofErr w:type="gramStart"/>
                      <w:r w:rsidR="00493B65"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昂</w:t>
                      </w:r>
                      <w:proofErr w:type="gramEnd"/>
                    </w:p>
                    <w:p w14:paraId="25D72C56" w14:textId="77777777" w:rsidR="00242F1C" w:rsidRDefault="00EA42D4">
                      <w:pPr>
                        <w:pStyle w:val="11"/>
                        <w:spacing w:line="360" w:lineRule="auto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组员：</w:t>
                      </w:r>
                      <w:r w:rsidR="00A7403C"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王迪</w:t>
                      </w:r>
                    </w:p>
                    <w:p w14:paraId="4ACCAE24" w14:textId="77777777" w:rsidR="00242F1C" w:rsidRDefault="00A7403C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黎佩瑜</w:t>
                      </w:r>
                    </w:p>
                    <w:p w14:paraId="29417F2F" w14:textId="77777777" w:rsidR="00242F1C" w:rsidRDefault="00493B65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陈灯月</w:t>
                      </w:r>
                    </w:p>
                    <w:p w14:paraId="50B8FB53" w14:textId="77777777" w:rsidR="00493B65" w:rsidRDefault="00493B65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童路勤</w:t>
                      </w:r>
                      <w:proofErr w:type="gramEnd"/>
                    </w:p>
                    <w:p w14:paraId="638E8368" w14:textId="77777777" w:rsidR="00242F1C" w:rsidRDefault="00242F1C">
                      <w:pPr>
                        <w:pStyle w:val="11"/>
                        <w:spacing w:line="360" w:lineRule="auto"/>
                        <w:ind w:firstLineChars="300" w:firstLine="600"/>
                        <w:rPr>
                          <w:rFonts w:eastAsia="仿宋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5730688" behindDoc="0" locked="0" layoutInCell="0" allowOverlap="1" wp14:anchorId="46AA2E00" wp14:editId="09B3A0A0">
                <wp:simplePos x="0" y="0"/>
                <wp:positionH relativeFrom="page">
                  <wp:posOffset>11430</wp:posOffset>
                </wp:positionH>
                <wp:positionV relativeFrom="page">
                  <wp:posOffset>2421255</wp:posOffset>
                </wp:positionV>
                <wp:extent cx="7334250" cy="1504950"/>
                <wp:effectExtent l="6350" t="6350" r="2032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049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BC2911B" w14:textId="77777777" w:rsidR="00242F1C" w:rsidRDefault="00047D84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天气</w:t>
                            </w:r>
                            <w:r w:rsidR="006C2A2E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预报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项目</w:t>
                            </w:r>
                          </w:p>
                          <w:p w14:paraId="024594C0" w14:textId="77777777" w:rsidR="00242F1C" w:rsidRDefault="00EA42D4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测试报告</w:t>
                            </w:r>
                          </w:p>
                        </w:txbxContent>
                      </wps:txbx>
                      <wps:bodyPr lIns="182880" tIns="45720" rIns="18288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6AA2E00" id="矩形 56" o:spid="_x0000_s1033" style="position:absolute;margin-left:.9pt;margin-top:190.65pt;width:577.5pt;height:118.5pt;z-index:25573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" o:allowincell="f" fillcolor="#4f81bd" strokecolor="white" strokeweight="1pt">
                <v:textbox inset="14.4pt,,14.4pt">
                  <w:txbxContent>
                    <w:p w14:paraId="4BC2911B" w14:textId="77777777" w:rsidR="00242F1C" w:rsidRDefault="00047D84">
                      <w:pPr>
                        <w:ind w:right="360"/>
                        <w:jc w:val="center"/>
                        <w:rPr>
                          <w:rFonts w:ascii="华文中宋" w:eastAsia="华文中宋" w:hAnsi="华文中宋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52"/>
                          <w:szCs w:val="52"/>
                        </w:rPr>
                        <w:t>天气</w:t>
                      </w:r>
                      <w:r w:rsidR="006C2A2E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52"/>
                          <w:szCs w:val="52"/>
                        </w:rPr>
                        <w:t>预报</w:t>
                      </w:r>
                      <w:r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52"/>
                          <w:szCs w:val="52"/>
                        </w:rPr>
                        <w:t>项目</w:t>
                      </w:r>
                    </w:p>
                    <w:p w14:paraId="024594C0" w14:textId="77777777" w:rsidR="00242F1C" w:rsidRDefault="00EA42D4">
                      <w:pPr>
                        <w:ind w:right="360"/>
                        <w:jc w:val="center"/>
                        <w:rPr>
                          <w:rFonts w:ascii="华文中宋" w:eastAsia="华文中宋" w:hAnsi="华文中宋" w:cstheme="majorBidi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52"/>
                          <w:szCs w:val="52"/>
                        </w:rPr>
                        <w:t>测试报告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5731712" behindDoc="0" locked="0" layoutInCell="0" allowOverlap="1" wp14:anchorId="4B25DFCF" wp14:editId="0707DF32">
            <wp:simplePos x="0" y="0"/>
            <wp:positionH relativeFrom="page">
              <wp:posOffset>2874010</wp:posOffset>
            </wp:positionH>
            <wp:positionV relativeFrom="page">
              <wp:posOffset>3917950</wp:posOffset>
            </wp:positionV>
            <wp:extent cx="4682490" cy="3034030"/>
            <wp:effectExtent l="12700" t="12700" r="13970" b="1651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03403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378E7380" w14:textId="77777777" w:rsidR="00242F1C" w:rsidRDefault="00EA42D4">
      <w:pPr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32"/>
          <w:szCs w:val="32"/>
        </w:rPr>
        <w:lastRenderedPageBreak/>
        <w:t>测试报告</w:t>
      </w:r>
    </w:p>
    <w:p w14:paraId="6EF1CE23" w14:textId="77777777" w:rsidR="00242F1C" w:rsidRDefault="00EA42D4">
      <w:pPr>
        <w:pStyle w:val="TOC1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18895" w:history="1">
        <w:r>
          <w:rPr>
            <w:rFonts w:ascii="宋体" w:hAnsi="宋体" w:hint="eastAsia"/>
          </w:rPr>
          <w:t>1．引言</w:t>
        </w:r>
        <w:r>
          <w:tab/>
        </w:r>
        <w:r w:rsidR="003965DC">
          <w:fldChar w:fldCharType="begin"/>
        </w:r>
        <w:r w:rsidR="003965DC">
          <w:instrText xml:space="preserve"> PAGEREF _Toc18895 </w:instrText>
        </w:r>
        <w:r w:rsidR="003965DC">
          <w:fldChar w:fldCharType="separate"/>
        </w:r>
        <w:r>
          <w:t>2</w:t>
        </w:r>
        <w:r w:rsidR="003965DC">
          <w:fldChar w:fldCharType="end"/>
        </w:r>
      </w:hyperlink>
    </w:p>
    <w:p w14:paraId="4D7E1059" w14:textId="77777777" w:rsidR="00242F1C" w:rsidRDefault="003965DC">
      <w:pPr>
        <w:pStyle w:val="TOC2"/>
        <w:tabs>
          <w:tab w:val="right" w:leader="dot" w:pos="8306"/>
        </w:tabs>
      </w:pPr>
      <w:hyperlink w:anchor="_Toc12639" w:history="1">
        <w:r w:rsidR="00EA42D4">
          <w:rPr>
            <w:rFonts w:ascii="宋体" w:hAnsi="宋体" w:hint="eastAsia"/>
          </w:rPr>
          <w:t>1.1编写目的</w:t>
        </w:r>
        <w:r w:rsidR="00EA42D4">
          <w:tab/>
        </w:r>
        <w:r>
          <w:fldChar w:fldCharType="begin"/>
        </w:r>
        <w:r>
          <w:instrText xml:space="preserve"> PAGEREF _Toc12639 </w:instrText>
        </w:r>
        <w:r>
          <w:fldChar w:fldCharType="separate"/>
        </w:r>
        <w:r w:rsidR="00EA42D4">
          <w:t>2</w:t>
        </w:r>
        <w:r>
          <w:fldChar w:fldCharType="end"/>
        </w:r>
      </w:hyperlink>
    </w:p>
    <w:p w14:paraId="7845F514" w14:textId="77777777" w:rsidR="00242F1C" w:rsidRDefault="003965DC">
      <w:pPr>
        <w:pStyle w:val="TOC2"/>
        <w:tabs>
          <w:tab w:val="right" w:leader="dot" w:pos="8306"/>
        </w:tabs>
      </w:pPr>
      <w:hyperlink w:anchor="_Toc13654" w:history="1">
        <w:r w:rsidR="00EA42D4">
          <w:rPr>
            <w:rFonts w:ascii="宋体" w:hAnsi="宋体" w:hint="eastAsia"/>
          </w:rPr>
          <w:t>1.2项目背景</w:t>
        </w:r>
        <w:r w:rsidR="00EA42D4">
          <w:tab/>
        </w:r>
        <w:r>
          <w:fldChar w:fldCharType="begin"/>
        </w:r>
        <w:r>
          <w:instrText xml:space="preserve"> PAGEREF _Toc13654 </w:instrText>
        </w:r>
        <w:r>
          <w:fldChar w:fldCharType="separate"/>
        </w:r>
        <w:r w:rsidR="00EA42D4">
          <w:t>3</w:t>
        </w:r>
        <w:r>
          <w:fldChar w:fldCharType="end"/>
        </w:r>
      </w:hyperlink>
    </w:p>
    <w:p w14:paraId="2ED7FCCC" w14:textId="77777777" w:rsidR="00242F1C" w:rsidRDefault="003965DC">
      <w:pPr>
        <w:pStyle w:val="TOC2"/>
        <w:tabs>
          <w:tab w:val="right" w:leader="dot" w:pos="8306"/>
        </w:tabs>
      </w:pPr>
      <w:hyperlink w:anchor="_Toc18541" w:history="1">
        <w:r w:rsidR="00EA42D4">
          <w:rPr>
            <w:rFonts w:ascii="宋体" w:hAnsi="宋体" w:hint="eastAsia"/>
          </w:rPr>
          <w:t>1.3定义</w:t>
        </w:r>
        <w:r w:rsidR="00EA42D4">
          <w:tab/>
        </w:r>
        <w:r>
          <w:fldChar w:fldCharType="begin"/>
        </w:r>
        <w:r>
          <w:instrText xml:space="preserve"> PAGEREF _Toc18541 </w:instrText>
        </w:r>
        <w:r>
          <w:fldChar w:fldCharType="separate"/>
        </w:r>
        <w:r w:rsidR="00EA42D4">
          <w:t>3</w:t>
        </w:r>
        <w:r>
          <w:fldChar w:fldCharType="end"/>
        </w:r>
      </w:hyperlink>
    </w:p>
    <w:p w14:paraId="2F09F3C1" w14:textId="77777777" w:rsidR="00242F1C" w:rsidRDefault="003965DC">
      <w:pPr>
        <w:pStyle w:val="TOC1"/>
        <w:tabs>
          <w:tab w:val="right" w:leader="dot" w:pos="8306"/>
        </w:tabs>
      </w:pPr>
      <w:hyperlink w:anchor="_Toc1382" w:history="1">
        <w:r w:rsidR="00EA42D4">
          <w:rPr>
            <w:rFonts w:ascii="宋体" w:hAnsi="宋体" w:hint="eastAsia"/>
          </w:rPr>
          <w:t>2．测试计划执行情况</w:t>
        </w:r>
        <w:r w:rsidR="00EA42D4">
          <w:tab/>
        </w:r>
        <w:r>
          <w:fldChar w:fldCharType="begin"/>
        </w:r>
        <w:r>
          <w:instrText xml:space="preserve"> PAGEREF _Toc1382 </w:instrText>
        </w:r>
        <w:r>
          <w:fldChar w:fldCharType="separate"/>
        </w:r>
        <w:r w:rsidR="00EA42D4">
          <w:t>3</w:t>
        </w:r>
        <w:r>
          <w:fldChar w:fldCharType="end"/>
        </w:r>
      </w:hyperlink>
    </w:p>
    <w:p w14:paraId="2BD8FE31" w14:textId="77777777" w:rsidR="00242F1C" w:rsidRDefault="003965DC">
      <w:pPr>
        <w:pStyle w:val="TOC2"/>
        <w:tabs>
          <w:tab w:val="right" w:leader="dot" w:pos="8306"/>
        </w:tabs>
      </w:pPr>
      <w:hyperlink w:anchor="_Toc12847" w:history="1">
        <w:r w:rsidR="00EA42D4">
          <w:rPr>
            <w:rFonts w:ascii="宋体" w:hAnsi="宋体" w:hint="eastAsia"/>
          </w:rPr>
          <w:t>2.1测试项目</w:t>
        </w:r>
        <w:r w:rsidR="00EA42D4">
          <w:tab/>
        </w:r>
        <w:r>
          <w:fldChar w:fldCharType="begin"/>
        </w:r>
        <w:r>
          <w:instrText xml:space="preserve"> PAGEREF _Toc12847 </w:instrText>
        </w:r>
        <w:r>
          <w:fldChar w:fldCharType="separate"/>
        </w:r>
        <w:r w:rsidR="00EA42D4">
          <w:t>3</w:t>
        </w:r>
        <w:r>
          <w:fldChar w:fldCharType="end"/>
        </w:r>
      </w:hyperlink>
    </w:p>
    <w:p w14:paraId="3E9C77CA" w14:textId="77777777" w:rsidR="00242F1C" w:rsidRDefault="003965DC">
      <w:pPr>
        <w:pStyle w:val="TOC2"/>
        <w:tabs>
          <w:tab w:val="right" w:leader="dot" w:pos="8306"/>
        </w:tabs>
      </w:pPr>
      <w:hyperlink w:anchor="_Toc28008" w:history="1">
        <w:r w:rsidR="00EA42D4">
          <w:rPr>
            <w:rFonts w:ascii="宋体" w:hAnsi="宋体" w:hint="eastAsia"/>
          </w:rPr>
          <w:t>2.2测试机构和人员</w:t>
        </w:r>
        <w:r w:rsidR="00EA42D4">
          <w:tab/>
        </w:r>
        <w:r>
          <w:fldChar w:fldCharType="begin"/>
        </w:r>
        <w:r>
          <w:instrText xml:space="preserve"> PAGEREF _Toc28008 </w:instrText>
        </w:r>
        <w:r>
          <w:fldChar w:fldCharType="separate"/>
        </w:r>
        <w:r w:rsidR="00EA42D4">
          <w:t>4</w:t>
        </w:r>
        <w:r>
          <w:fldChar w:fldCharType="end"/>
        </w:r>
      </w:hyperlink>
    </w:p>
    <w:p w14:paraId="13AC5FFF" w14:textId="77777777" w:rsidR="00242F1C" w:rsidRDefault="003965DC">
      <w:pPr>
        <w:pStyle w:val="TOC2"/>
        <w:tabs>
          <w:tab w:val="right" w:leader="dot" w:pos="8306"/>
        </w:tabs>
      </w:pPr>
      <w:hyperlink w:anchor="_Toc28908" w:history="1">
        <w:r w:rsidR="00EA42D4">
          <w:rPr>
            <w:rFonts w:ascii="宋体" w:hAnsi="宋体" w:hint="eastAsia"/>
          </w:rPr>
          <w:t>2.3测试结果</w:t>
        </w:r>
        <w:r w:rsidR="00EA42D4">
          <w:tab/>
        </w:r>
        <w:r>
          <w:fldChar w:fldCharType="begin"/>
        </w:r>
        <w:r>
          <w:instrText xml:space="preserve"> PAGEREF _Toc28908 </w:instrText>
        </w:r>
        <w:r>
          <w:fldChar w:fldCharType="separate"/>
        </w:r>
        <w:r w:rsidR="00EA42D4">
          <w:t>4</w:t>
        </w:r>
        <w:r>
          <w:fldChar w:fldCharType="end"/>
        </w:r>
      </w:hyperlink>
    </w:p>
    <w:p w14:paraId="56EB646B" w14:textId="77777777" w:rsidR="00242F1C" w:rsidRDefault="003965DC">
      <w:pPr>
        <w:pStyle w:val="TOC1"/>
        <w:tabs>
          <w:tab w:val="right" w:leader="dot" w:pos="8306"/>
        </w:tabs>
      </w:pPr>
      <w:hyperlink w:anchor="_Toc6404" w:history="1">
        <w:r w:rsidR="00EA42D4">
          <w:rPr>
            <w:rFonts w:ascii="宋体" w:hAnsi="宋体" w:hint="eastAsia"/>
          </w:rPr>
          <w:t>3．软件需求测试结论</w:t>
        </w:r>
        <w:r w:rsidR="00EA42D4">
          <w:tab/>
        </w:r>
        <w:r>
          <w:fldChar w:fldCharType="begin"/>
        </w:r>
        <w:r>
          <w:instrText xml:space="preserve"> PAGEREF _Toc6404 </w:instrText>
        </w:r>
        <w:r>
          <w:fldChar w:fldCharType="separate"/>
        </w:r>
        <w:r w:rsidR="00EA42D4">
          <w:t>4</w:t>
        </w:r>
        <w:r>
          <w:fldChar w:fldCharType="end"/>
        </w:r>
      </w:hyperlink>
    </w:p>
    <w:p w14:paraId="1F785236" w14:textId="77777777" w:rsidR="00242F1C" w:rsidRDefault="003965DC">
      <w:pPr>
        <w:pStyle w:val="TOC1"/>
        <w:tabs>
          <w:tab w:val="right" w:leader="dot" w:pos="8306"/>
        </w:tabs>
      </w:pPr>
      <w:hyperlink w:anchor="_Toc21056" w:history="1">
        <w:r w:rsidR="00EA42D4">
          <w:rPr>
            <w:rFonts w:ascii="宋体" w:hAnsi="宋体" w:hint="eastAsia"/>
          </w:rPr>
          <w:t>4．评价</w:t>
        </w:r>
        <w:r w:rsidR="00EA42D4">
          <w:tab/>
        </w:r>
        <w:r>
          <w:fldChar w:fldCharType="begin"/>
        </w:r>
        <w:r>
          <w:instrText xml:space="preserve"> PAGEREF _Toc21056 </w:instrText>
        </w:r>
        <w:r>
          <w:fldChar w:fldCharType="separate"/>
        </w:r>
        <w:r w:rsidR="00EA42D4">
          <w:t>4</w:t>
        </w:r>
        <w:r>
          <w:fldChar w:fldCharType="end"/>
        </w:r>
      </w:hyperlink>
    </w:p>
    <w:p w14:paraId="65F6A653" w14:textId="77777777" w:rsidR="00242F1C" w:rsidRDefault="003965DC">
      <w:pPr>
        <w:pStyle w:val="TOC2"/>
        <w:tabs>
          <w:tab w:val="right" w:leader="dot" w:pos="8306"/>
        </w:tabs>
      </w:pPr>
      <w:hyperlink w:anchor="_Toc30125" w:history="1">
        <w:r w:rsidR="00EA42D4">
          <w:rPr>
            <w:rFonts w:ascii="宋体" w:hAnsi="宋体" w:hint="eastAsia"/>
          </w:rPr>
          <w:t>4.1软件能力</w:t>
        </w:r>
        <w:r w:rsidR="00EA42D4">
          <w:tab/>
        </w:r>
        <w:r>
          <w:fldChar w:fldCharType="begin"/>
        </w:r>
        <w:r>
          <w:instrText xml:space="preserve"> PAGEREF _Toc30125 </w:instrText>
        </w:r>
        <w:r>
          <w:fldChar w:fldCharType="separate"/>
        </w:r>
        <w:r w:rsidR="00EA42D4">
          <w:t>4</w:t>
        </w:r>
        <w:r>
          <w:fldChar w:fldCharType="end"/>
        </w:r>
      </w:hyperlink>
    </w:p>
    <w:p w14:paraId="4257ADA5" w14:textId="77777777" w:rsidR="00242F1C" w:rsidRDefault="003965DC">
      <w:pPr>
        <w:pStyle w:val="TOC2"/>
        <w:tabs>
          <w:tab w:val="right" w:leader="dot" w:pos="8306"/>
        </w:tabs>
      </w:pPr>
      <w:hyperlink w:anchor="_Toc13046" w:history="1">
        <w:r w:rsidR="00EA42D4">
          <w:rPr>
            <w:rFonts w:ascii="宋体" w:hAnsi="宋体" w:hint="eastAsia"/>
          </w:rPr>
          <w:t>4.2缺陷和限制</w:t>
        </w:r>
        <w:r w:rsidR="00EA42D4">
          <w:tab/>
        </w:r>
        <w:r>
          <w:fldChar w:fldCharType="begin"/>
        </w:r>
        <w:r>
          <w:instrText xml:space="preserve"> PAGEREF _Toc13046 </w:instrText>
        </w:r>
        <w:r>
          <w:fldChar w:fldCharType="separate"/>
        </w:r>
        <w:r w:rsidR="00EA42D4">
          <w:t>4</w:t>
        </w:r>
        <w:r>
          <w:fldChar w:fldCharType="end"/>
        </w:r>
      </w:hyperlink>
    </w:p>
    <w:p w14:paraId="38AD7792" w14:textId="77777777" w:rsidR="00242F1C" w:rsidRDefault="003965DC">
      <w:pPr>
        <w:pStyle w:val="TOC2"/>
        <w:tabs>
          <w:tab w:val="right" w:leader="dot" w:pos="8306"/>
        </w:tabs>
      </w:pPr>
      <w:hyperlink w:anchor="_Toc1440" w:history="1">
        <w:r w:rsidR="00EA42D4">
          <w:rPr>
            <w:rFonts w:ascii="宋体" w:hAnsi="宋体" w:hint="eastAsia"/>
          </w:rPr>
          <w:t>4.3建议</w:t>
        </w:r>
        <w:r w:rsidR="00EA42D4">
          <w:tab/>
        </w:r>
        <w:r>
          <w:fldChar w:fldCharType="begin"/>
        </w:r>
        <w:r>
          <w:instrText xml:space="preserve"> PAGEREF _Toc1440 </w:instrText>
        </w:r>
        <w:r>
          <w:fldChar w:fldCharType="separate"/>
        </w:r>
        <w:r w:rsidR="00EA42D4">
          <w:t>4</w:t>
        </w:r>
        <w:r>
          <w:fldChar w:fldCharType="end"/>
        </w:r>
      </w:hyperlink>
    </w:p>
    <w:p w14:paraId="71D0F3B4" w14:textId="77777777" w:rsidR="00242F1C" w:rsidRDefault="003965DC">
      <w:pPr>
        <w:pStyle w:val="TOC2"/>
        <w:tabs>
          <w:tab w:val="right" w:leader="dot" w:pos="8306"/>
        </w:tabs>
      </w:pPr>
      <w:hyperlink w:anchor="_Toc10884" w:history="1">
        <w:r w:rsidR="00EA42D4">
          <w:rPr>
            <w:rFonts w:ascii="宋体" w:hAnsi="宋体" w:hint="eastAsia"/>
          </w:rPr>
          <w:t>4.4测试结论</w:t>
        </w:r>
        <w:r w:rsidR="00EA42D4">
          <w:tab/>
        </w:r>
        <w:r>
          <w:fldChar w:fldCharType="begin"/>
        </w:r>
        <w:r>
          <w:instrText xml:space="preserve"> PAGEREF _Toc10884 </w:instrText>
        </w:r>
        <w:r>
          <w:fldChar w:fldCharType="separate"/>
        </w:r>
        <w:r w:rsidR="00EA42D4">
          <w:t>5</w:t>
        </w:r>
        <w:r>
          <w:fldChar w:fldCharType="end"/>
        </w:r>
      </w:hyperlink>
    </w:p>
    <w:p w14:paraId="78222E28" w14:textId="77777777" w:rsidR="00242F1C" w:rsidRDefault="00EA42D4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5251B8C7" w14:textId="77777777" w:rsidR="00242F1C" w:rsidRDefault="00242F1C">
      <w:pPr>
        <w:rPr>
          <w:rFonts w:ascii="宋体" w:hAnsi="宋体"/>
        </w:rPr>
      </w:pPr>
    </w:p>
    <w:p w14:paraId="242A9B10" w14:textId="77777777" w:rsidR="00242F1C" w:rsidRDefault="00242F1C">
      <w:pPr>
        <w:rPr>
          <w:rFonts w:ascii="宋体" w:hAnsi="宋体"/>
        </w:rPr>
      </w:pPr>
    </w:p>
    <w:p w14:paraId="118B7674" w14:textId="77777777" w:rsidR="00242F1C" w:rsidRDefault="00242F1C">
      <w:pPr>
        <w:rPr>
          <w:rFonts w:ascii="宋体" w:hAnsi="宋体"/>
        </w:rPr>
      </w:pPr>
    </w:p>
    <w:p w14:paraId="2E4BF81D" w14:textId="77777777" w:rsidR="00242F1C" w:rsidRDefault="00242F1C">
      <w:pPr>
        <w:rPr>
          <w:rFonts w:ascii="宋体" w:hAnsi="宋体"/>
        </w:rPr>
      </w:pPr>
    </w:p>
    <w:p w14:paraId="337A3E50" w14:textId="77777777" w:rsidR="00242F1C" w:rsidRDefault="00242F1C">
      <w:pPr>
        <w:rPr>
          <w:rFonts w:ascii="宋体" w:hAnsi="宋体"/>
        </w:rPr>
      </w:pPr>
    </w:p>
    <w:p w14:paraId="73B54B5E" w14:textId="77777777" w:rsidR="00242F1C" w:rsidRDefault="00242F1C">
      <w:pPr>
        <w:rPr>
          <w:rFonts w:ascii="宋体" w:hAnsi="宋体"/>
        </w:rPr>
      </w:pPr>
    </w:p>
    <w:p w14:paraId="0D1939DB" w14:textId="77777777" w:rsidR="00242F1C" w:rsidRDefault="00242F1C">
      <w:pPr>
        <w:rPr>
          <w:rFonts w:ascii="宋体" w:hAnsi="宋体"/>
        </w:rPr>
      </w:pPr>
    </w:p>
    <w:p w14:paraId="1BCD3ED5" w14:textId="77777777" w:rsidR="00242F1C" w:rsidRDefault="00242F1C">
      <w:pPr>
        <w:rPr>
          <w:rFonts w:ascii="宋体" w:hAnsi="宋体"/>
        </w:rPr>
      </w:pPr>
    </w:p>
    <w:p w14:paraId="2BF034AB" w14:textId="77777777" w:rsidR="00242F1C" w:rsidRDefault="00242F1C">
      <w:pPr>
        <w:rPr>
          <w:rFonts w:ascii="宋体" w:hAnsi="宋体"/>
        </w:rPr>
      </w:pPr>
    </w:p>
    <w:p w14:paraId="39213BF2" w14:textId="77777777" w:rsidR="00242F1C" w:rsidRDefault="00242F1C">
      <w:pPr>
        <w:rPr>
          <w:rFonts w:ascii="宋体" w:hAnsi="宋体"/>
        </w:rPr>
      </w:pPr>
    </w:p>
    <w:p w14:paraId="4B0572C1" w14:textId="77777777" w:rsidR="00242F1C" w:rsidRDefault="00242F1C">
      <w:pPr>
        <w:rPr>
          <w:rFonts w:ascii="宋体" w:hAnsi="宋体"/>
        </w:rPr>
      </w:pPr>
    </w:p>
    <w:p w14:paraId="2B1026AA" w14:textId="77777777" w:rsidR="00242F1C" w:rsidRDefault="00242F1C">
      <w:pPr>
        <w:rPr>
          <w:rFonts w:ascii="宋体" w:hAnsi="宋体"/>
        </w:rPr>
      </w:pPr>
    </w:p>
    <w:p w14:paraId="25A8055A" w14:textId="77777777" w:rsidR="00242F1C" w:rsidRDefault="00242F1C">
      <w:pPr>
        <w:rPr>
          <w:rFonts w:ascii="宋体" w:hAnsi="宋体"/>
        </w:rPr>
      </w:pPr>
    </w:p>
    <w:p w14:paraId="39E20D03" w14:textId="77777777" w:rsidR="00242F1C" w:rsidRDefault="00242F1C">
      <w:pPr>
        <w:rPr>
          <w:rFonts w:ascii="宋体" w:hAnsi="宋体"/>
        </w:rPr>
      </w:pPr>
    </w:p>
    <w:p w14:paraId="3019F239" w14:textId="77777777" w:rsidR="00242F1C" w:rsidRDefault="00242F1C">
      <w:pPr>
        <w:rPr>
          <w:rFonts w:ascii="宋体" w:hAnsi="宋体"/>
        </w:rPr>
      </w:pPr>
    </w:p>
    <w:p w14:paraId="6E6E4F25" w14:textId="77777777" w:rsidR="00242F1C" w:rsidRDefault="00242F1C">
      <w:pPr>
        <w:rPr>
          <w:rFonts w:ascii="宋体" w:hAnsi="宋体"/>
        </w:rPr>
      </w:pPr>
    </w:p>
    <w:p w14:paraId="18DF2180" w14:textId="77777777" w:rsidR="00242F1C" w:rsidRDefault="00242F1C">
      <w:pPr>
        <w:rPr>
          <w:rFonts w:ascii="宋体" w:hAnsi="宋体"/>
        </w:rPr>
      </w:pPr>
    </w:p>
    <w:p w14:paraId="4314E412" w14:textId="77777777" w:rsidR="00242F1C" w:rsidRDefault="00242F1C">
      <w:pPr>
        <w:rPr>
          <w:rFonts w:ascii="宋体" w:hAnsi="宋体"/>
        </w:rPr>
      </w:pPr>
    </w:p>
    <w:p w14:paraId="137E65B3" w14:textId="77777777" w:rsidR="00242F1C" w:rsidRDefault="00242F1C">
      <w:pPr>
        <w:rPr>
          <w:rFonts w:ascii="宋体" w:hAnsi="宋体"/>
        </w:rPr>
      </w:pPr>
    </w:p>
    <w:p w14:paraId="731051BA" w14:textId="77777777" w:rsidR="00242F1C" w:rsidRDefault="00242F1C">
      <w:pPr>
        <w:pStyle w:val="1"/>
        <w:rPr>
          <w:rFonts w:ascii="宋体" w:hAnsi="宋体"/>
        </w:rPr>
      </w:pPr>
      <w:bookmarkStart w:id="0" w:name="_Toc18895"/>
    </w:p>
    <w:p w14:paraId="541C3445" w14:textId="77777777" w:rsidR="00242F1C" w:rsidRDefault="00EA42D4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1．引言</w:t>
      </w:r>
      <w:bookmarkEnd w:id="0"/>
    </w:p>
    <w:p w14:paraId="590E23E4" w14:textId="77777777" w:rsidR="00242F1C" w:rsidRDefault="00EA42D4">
      <w:pPr>
        <w:pStyle w:val="2"/>
        <w:rPr>
          <w:rFonts w:ascii="宋体" w:eastAsia="宋体" w:hAnsi="宋体"/>
        </w:rPr>
      </w:pPr>
      <w:bookmarkStart w:id="1" w:name="_Toc12639"/>
      <w:r>
        <w:rPr>
          <w:rFonts w:ascii="宋体" w:eastAsia="宋体" w:hAnsi="宋体" w:hint="eastAsia"/>
        </w:rPr>
        <w:t>1.1编写目的</w:t>
      </w:r>
      <w:bookmarkEnd w:id="1"/>
    </w:p>
    <w:p w14:paraId="0E83C017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对所开发的</w:t>
      </w:r>
      <w:r w:rsidR="00C4692F">
        <w:rPr>
          <w:rFonts w:ascii="宋体" w:hAnsi="宋体" w:hint="eastAsia"/>
        </w:rPr>
        <w:t>天气预测项目</w:t>
      </w:r>
      <w:r>
        <w:rPr>
          <w:rFonts w:ascii="宋体" w:hAnsi="宋体" w:hint="eastAsia"/>
        </w:rPr>
        <w:t>进行物理上和逻辑上的全面测试，找出其中存在的</w:t>
      </w:r>
      <w:r w:rsidR="00494603">
        <w:rPr>
          <w:rFonts w:ascii="宋体" w:hAnsi="宋体" w:hint="eastAsia"/>
        </w:rPr>
        <w:t>代码</w:t>
      </w:r>
      <w:r>
        <w:rPr>
          <w:rFonts w:ascii="宋体" w:hAnsi="宋体" w:hint="eastAsia"/>
        </w:rPr>
        <w:t>以及</w:t>
      </w:r>
      <w:r w:rsidR="00494603">
        <w:rPr>
          <w:rFonts w:ascii="宋体" w:hAnsi="宋体" w:hint="eastAsia"/>
        </w:rPr>
        <w:t>界面显示</w:t>
      </w:r>
      <w:r>
        <w:rPr>
          <w:rFonts w:ascii="宋体" w:hAnsi="宋体" w:hint="eastAsia"/>
        </w:rPr>
        <w:t>上存在的错误以及不足之处，进行相应的调整和改动，将系统的错误和用户在使用过程中遇到困难的程度降到最低，同时也将系统的精确度提升为最大。</w:t>
      </w:r>
    </w:p>
    <w:p w14:paraId="6F6CF929" w14:textId="77777777" w:rsidR="00242F1C" w:rsidRPr="00C4692F" w:rsidRDefault="00242F1C">
      <w:pPr>
        <w:rPr>
          <w:rFonts w:ascii="宋体" w:hAnsi="宋体"/>
        </w:rPr>
      </w:pPr>
    </w:p>
    <w:p w14:paraId="429F8CAF" w14:textId="77777777" w:rsidR="00242F1C" w:rsidRDefault="00EA42D4">
      <w:pPr>
        <w:pStyle w:val="2"/>
        <w:rPr>
          <w:rFonts w:ascii="宋体" w:eastAsia="宋体" w:hAnsi="宋体"/>
        </w:rPr>
      </w:pPr>
      <w:bookmarkStart w:id="2" w:name="_Toc13654"/>
      <w:r>
        <w:rPr>
          <w:rFonts w:ascii="宋体" w:eastAsia="宋体" w:hAnsi="宋体" w:hint="eastAsia"/>
        </w:rPr>
        <w:t>1.2项目背景</w:t>
      </w:r>
      <w:bookmarkEnd w:id="2"/>
    </w:p>
    <w:p w14:paraId="7643BE53" w14:textId="77777777" w:rsidR="00FC46CD" w:rsidRDefault="00FC46CD" w:rsidP="00FC46CD">
      <w:bookmarkStart w:id="3" w:name="_Toc18541"/>
      <w:r>
        <w:rPr>
          <w:rFonts w:hint="eastAsia"/>
        </w:rPr>
        <w:t>1</w:t>
      </w:r>
      <w:r>
        <w:rPr>
          <w:rFonts w:hint="eastAsia"/>
        </w:rPr>
        <w:t>、软件的名称：天气预测网页</w:t>
      </w:r>
    </w:p>
    <w:p w14:paraId="1FE95D68" w14:textId="77777777" w:rsidR="00FC46CD" w:rsidRPr="00662E86" w:rsidRDefault="00FC46CD" w:rsidP="00FC46CD">
      <w:r>
        <w:rPr>
          <w:rFonts w:hint="eastAsia"/>
        </w:rPr>
        <w:t>2</w:t>
      </w:r>
      <w:r>
        <w:rPr>
          <w:rFonts w:hint="eastAsia"/>
        </w:rPr>
        <w:t>、开发工具与语言：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Na</w:t>
      </w:r>
      <w:r>
        <w:t>vicat</w:t>
      </w:r>
      <w:proofErr w:type="spellEnd"/>
      <w:r>
        <w:rPr>
          <w:rFonts w:hint="eastAsia"/>
        </w:rPr>
        <w:t>，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</w:t>
      </w:r>
      <w:r>
        <w:t>vaScripts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rPr>
          <w:rFonts w:hint="eastAsia"/>
        </w:rPr>
        <w:t>，</w:t>
      </w:r>
      <w:r>
        <w:rPr>
          <w:rFonts w:hint="eastAsia"/>
        </w:rPr>
        <w:t>Tom</w:t>
      </w:r>
      <w:r>
        <w:t>ca</w:t>
      </w:r>
      <w:r>
        <w:rPr>
          <w:rFonts w:hint="eastAsia"/>
        </w:rPr>
        <w:t>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等</w:t>
      </w:r>
    </w:p>
    <w:p w14:paraId="56B11DF2" w14:textId="77777777" w:rsidR="00FC46CD" w:rsidRDefault="00FC46CD" w:rsidP="00FC46CD">
      <w:r>
        <w:rPr>
          <w:rFonts w:hint="eastAsia"/>
        </w:rPr>
        <w:t>3</w:t>
      </w:r>
      <w:r>
        <w:rPr>
          <w:rFonts w:hint="eastAsia"/>
        </w:rPr>
        <w:t>、项目的任务提出者：北京交通大学软件学院。</w:t>
      </w:r>
    </w:p>
    <w:p w14:paraId="63D6AB79" w14:textId="77777777" w:rsidR="00FC46CD" w:rsidRDefault="00FC46CD" w:rsidP="00FC46CD">
      <w:r>
        <w:rPr>
          <w:rFonts w:hint="eastAsia"/>
        </w:rPr>
        <w:t>4</w:t>
      </w:r>
      <w:r>
        <w:rPr>
          <w:rFonts w:hint="eastAsia"/>
        </w:rPr>
        <w:t>、开发者：王子昂，王迪，黎佩瑜，陈灯月，</w:t>
      </w:r>
      <w:proofErr w:type="gramStart"/>
      <w:r>
        <w:rPr>
          <w:rFonts w:hint="eastAsia"/>
        </w:rPr>
        <w:t>童路勤</w:t>
      </w:r>
      <w:proofErr w:type="gramEnd"/>
      <w:r>
        <w:rPr>
          <w:rFonts w:hint="eastAsia"/>
        </w:rPr>
        <w:t>。</w:t>
      </w:r>
    </w:p>
    <w:p w14:paraId="3D7D23A3" w14:textId="77777777" w:rsidR="00FC46CD" w:rsidRDefault="00FC46CD" w:rsidP="00FC46CD">
      <w:r>
        <w:rPr>
          <w:rFonts w:hint="eastAsia"/>
        </w:rPr>
        <w:t>5</w:t>
      </w:r>
      <w:r>
        <w:rPr>
          <w:rFonts w:hint="eastAsia"/>
        </w:rPr>
        <w:t>、用户：全体。</w:t>
      </w:r>
    </w:p>
    <w:p w14:paraId="04CD0686" w14:textId="77777777" w:rsidR="00FC46CD" w:rsidRDefault="00FC46CD" w:rsidP="00FC46CD">
      <w:r>
        <w:rPr>
          <w:rFonts w:hint="eastAsia"/>
        </w:rPr>
        <w:t>6</w:t>
      </w:r>
      <w:r>
        <w:rPr>
          <w:rFonts w:hint="eastAsia"/>
        </w:rPr>
        <w:t>、实现软件的单位：软件学院小学期实践课小组。</w:t>
      </w:r>
    </w:p>
    <w:p w14:paraId="30614DF6" w14:textId="77777777" w:rsidR="00242F1C" w:rsidRDefault="00EA42D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1.3定义</w:t>
      </w:r>
      <w:bookmarkEnd w:id="3"/>
    </w:p>
    <w:p w14:paraId="1FF89E27" w14:textId="77777777" w:rsidR="00242F1C" w:rsidRDefault="008652B2">
      <w:pPr>
        <w:rPr>
          <w:rFonts w:ascii="宋体" w:hAnsi="宋体"/>
        </w:rPr>
      </w:pPr>
      <w:r>
        <w:rPr>
          <w:rFonts w:ascii="宋体" w:hAnsi="宋体" w:hint="eastAsia"/>
        </w:rPr>
        <w:t>天气预报项目</w:t>
      </w:r>
      <w:r w:rsidR="00EA42D4">
        <w:rPr>
          <w:rFonts w:ascii="宋体" w:hAnsi="宋体" w:hint="eastAsia"/>
        </w:rPr>
        <w:t>的测试分析报告</w:t>
      </w:r>
    </w:p>
    <w:p w14:paraId="1FD7F218" w14:textId="77777777" w:rsidR="00242F1C" w:rsidRDefault="00242F1C">
      <w:pPr>
        <w:pStyle w:val="1"/>
        <w:rPr>
          <w:rFonts w:ascii="宋体" w:hAnsi="宋体"/>
        </w:rPr>
      </w:pPr>
    </w:p>
    <w:p w14:paraId="3A6F57D7" w14:textId="77777777" w:rsidR="00242F1C" w:rsidRDefault="00EA42D4">
      <w:pPr>
        <w:pStyle w:val="1"/>
        <w:rPr>
          <w:rFonts w:ascii="宋体" w:hAnsi="宋体"/>
        </w:rPr>
      </w:pPr>
      <w:bookmarkStart w:id="4" w:name="_Toc1382"/>
      <w:r>
        <w:rPr>
          <w:rFonts w:ascii="宋体" w:hAnsi="宋体" w:hint="eastAsia"/>
        </w:rPr>
        <w:t>2．测试计划执行情况</w:t>
      </w:r>
      <w:bookmarkEnd w:id="4"/>
      <w:r>
        <w:rPr>
          <w:rFonts w:ascii="宋体" w:hAnsi="宋体" w:hint="eastAsia"/>
        </w:rPr>
        <w:t xml:space="preserve"> </w:t>
      </w:r>
    </w:p>
    <w:p w14:paraId="5C8993C4" w14:textId="77777777" w:rsidR="00242F1C" w:rsidRDefault="00EA42D4">
      <w:pPr>
        <w:pStyle w:val="2"/>
        <w:rPr>
          <w:rFonts w:ascii="宋体" w:eastAsia="宋体" w:hAnsi="宋体"/>
        </w:rPr>
      </w:pPr>
      <w:bookmarkStart w:id="5" w:name="_Toc12847"/>
      <w:r>
        <w:rPr>
          <w:rFonts w:ascii="宋体" w:eastAsia="宋体" w:hAnsi="宋体" w:hint="eastAsia"/>
        </w:rPr>
        <w:t>2.1测试项目</w:t>
      </w:r>
      <w:bookmarkEnd w:id="5"/>
    </w:p>
    <w:p w14:paraId="24F6BD0B" w14:textId="77777777" w:rsidR="00242F1C" w:rsidRDefault="00EA42D4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2.1.1 </w:t>
      </w:r>
      <w:r w:rsidR="00CE2024">
        <w:rPr>
          <w:rFonts w:ascii="宋体" w:hAnsi="宋体" w:hint="eastAsia"/>
          <w:b/>
          <w:bCs/>
        </w:rPr>
        <w:t>模型</w:t>
      </w:r>
    </w:p>
    <w:p w14:paraId="28BF059F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</w:t>
      </w:r>
      <w:r w:rsidR="00CE2024">
        <w:rPr>
          <w:rFonts w:ascii="宋体" w:hAnsi="宋体" w:hint="eastAsia"/>
        </w:rPr>
        <w:t>模型训练时的在测试集上的准确率，使用均方误差MSE作为评价指标。</w:t>
      </w:r>
    </w:p>
    <w:p w14:paraId="43476833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②</w:t>
      </w:r>
      <w:r w:rsidR="00CE2024">
        <w:rPr>
          <w:rFonts w:ascii="宋体" w:hAnsi="宋体" w:hint="eastAsia"/>
        </w:rPr>
        <w:t>模型在实际预测时的准确率，使用均方误差MSE作为评价指标。</w:t>
      </w:r>
    </w:p>
    <w:p w14:paraId="2575324A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CE2024">
        <w:rPr>
          <w:rFonts w:ascii="宋体" w:hAnsi="宋体" w:hint="eastAsia"/>
        </w:rPr>
        <w:t>模型预测的速度。</w:t>
      </w:r>
    </w:p>
    <w:p w14:paraId="1C16F87B" w14:textId="77777777" w:rsidR="00575C77" w:rsidRPr="00063846" w:rsidRDefault="00575C77" w:rsidP="00575C77">
      <w:pPr>
        <w:rPr>
          <w:rFonts w:ascii="宋体" w:hAnsi="宋体"/>
          <w:b/>
          <w:bCs/>
        </w:rPr>
      </w:pPr>
      <w:r w:rsidRPr="00063846">
        <w:rPr>
          <w:rFonts w:ascii="宋体" w:hAnsi="宋体" w:hint="eastAsia"/>
          <w:b/>
          <w:bCs/>
        </w:rPr>
        <w:lastRenderedPageBreak/>
        <w:t>2.1.2</w:t>
      </w:r>
      <w:r w:rsidRPr="00063846">
        <w:rPr>
          <w:rFonts w:ascii="宋体" w:hAnsi="宋体"/>
          <w:b/>
          <w:bCs/>
        </w:rPr>
        <w:t xml:space="preserve"> </w:t>
      </w:r>
      <w:r w:rsidRPr="00063846">
        <w:rPr>
          <w:rFonts w:ascii="宋体" w:hAnsi="宋体" w:hint="eastAsia"/>
          <w:b/>
          <w:bCs/>
        </w:rPr>
        <w:t>前端界面</w:t>
      </w:r>
    </w:p>
    <w:p w14:paraId="384757FB" w14:textId="77777777" w:rsidR="00575C77" w:rsidRDefault="00575C77" w:rsidP="00575C7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①网页是否正常显示，版面是否正常。</w:t>
      </w:r>
    </w:p>
    <w:p w14:paraId="24071519" w14:textId="77777777" w:rsidR="00575C77" w:rsidRDefault="00575C77" w:rsidP="00575C7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②界面粒子特效是否正常显示并与用户交互。</w:t>
      </w:r>
    </w:p>
    <w:p w14:paraId="3EC11C8D" w14:textId="77777777" w:rsidR="007503EC" w:rsidRDefault="007503EC" w:rsidP="007503E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80499E">
        <w:rPr>
          <w:rFonts w:ascii="宋体" w:hAnsi="宋体" w:hint="eastAsia"/>
        </w:rPr>
        <w:t>是否能够正常解析天气数据并以折线图、柱状图、中国地图形式呈现</w:t>
      </w:r>
      <w:r w:rsidR="002077AC">
        <w:rPr>
          <w:rFonts w:ascii="宋体" w:hAnsi="宋体" w:hint="eastAsia"/>
        </w:rPr>
        <w:t>。</w:t>
      </w:r>
    </w:p>
    <w:p w14:paraId="1171171B" w14:textId="77777777" w:rsidR="00EC2D69" w:rsidRDefault="00EC2D69" w:rsidP="007503E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④用户能否正常下载天气预测图。</w:t>
      </w:r>
    </w:p>
    <w:p w14:paraId="3A901E08" w14:textId="77777777" w:rsidR="00C530C2" w:rsidRPr="007503EC" w:rsidRDefault="00EC2D69" w:rsidP="007503E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⑤</w:t>
      </w:r>
      <w:r w:rsidR="00C530C2">
        <w:rPr>
          <w:rFonts w:ascii="宋体" w:hAnsi="宋体" w:hint="eastAsia"/>
        </w:rPr>
        <w:t>验证</w:t>
      </w:r>
      <w:proofErr w:type="gramStart"/>
      <w:r w:rsidR="00C530C2">
        <w:rPr>
          <w:rFonts w:ascii="宋体" w:hAnsi="宋体" w:hint="eastAsia"/>
        </w:rPr>
        <w:t>码</w:t>
      </w:r>
      <w:r w:rsidR="00EF1C32">
        <w:rPr>
          <w:rFonts w:ascii="宋体" w:hAnsi="宋体" w:hint="eastAsia"/>
        </w:rPr>
        <w:t>显示</w:t>
      </w:r>
      <w:proofErr w:type="gramEnd"/>
      <w:r w:rsidR="00C530C2">
        <w:rPr>
          <w:rFonts w:ascii="宋体" w:hAnsi="宋体" w:hint="eastAsia"/>
        </w:rPr>
        <w:t>是否正常。</w:t>
      </w:r>
    </w:p>
    <w:p w14:paraId="45DCEDBA" w14:textId="44E6C4BC" w:rsidR="00242F1C" w:rsidRDefault="00EA42D4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2.1.</w:t>
      </w:r>
      <w:r w:rsidR="002E1D66">
        <w:rPr>
          <w:rFonts w:ascii="宋体" w:hAnsi="宋体" w:hint="eastAsia"/>
          <w:b/>
          <w:bCs/>
        </w:rPr>
        <w:t>3</w:t>
      </w:r>
      <w:r>
        <w:rPr>
          <w:rFonts w:ascii="宋体" w:hAnsi="宋体" w:hint="eastAsia"/>
          <w:b/>
          <w:bCs/>
        </w:rPr>
        <w:t xml:space="preserve"> </w:t>
      </w:r>
      <w:r w:rsidR="008A26B7">
        <w:rPr>
          <w:rFonts w:ascii="宋体" w:hAnsi="宋体" w:hint="eastAsia"/>
          <w:b/>
          <w:bCs/>
        </w:rPr>
        <w:t>服务器</w:t>
      </w:r>
      <w:r w:rsidR="00C63CF3">
        <w:rPr>
          <w:rFonts w:ascii="宋体" w:hAnsi="宋体" w:hint="eastAsia"/>
          <w:b/>
          <w:bCs/>
        </w:rPr>
        <w:t>处理</w:t>
      </w:r>
    </w:p>
    <w:p w14:paraId="4798C3B9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</w:t>
      </w:r>
      <w:r w:rsidR="008A26B7">
        <w:rPr>
          <w:rFonts w:ascii="宋体" w:hAnsi="宋体" w:hint="eastAsia"/>
        </w:rPr>
        <w:t>数据库的读取测试</w:t>
      </w:r>
    </w:p>
    <w:p w14:paraId="4A99712A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测试</w:t>
      </w:r>
      <w:r w:rsidR="008A26B7">
        <w:rPr>
          <w:rFonts w:ascii="宋体" w:hAnsi="宋体" w:hint="eastAsia"/>
        </w:rPr>
        <w:t>服务器后端是否能够正常读取数据库中的内容</w:t>
      </w:r>
      <w:r w:rsidR="001D6577">
        <w:rPr>
          <w:rFonts w:ascii="宋体" w:hAnsi="宋体" w:hint="eastAsia"/>
        </w:rPr>
        <w:t>。</w:t>
      </w:r>
    </w:p>
    <w:p w14:paraId="7B9733BE" w14:textId="77777777" w:rsidR="00894D64" w:rsidRDefault="001D6577" w:rsidP="00CB1E3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主要测试：1）读取用户账户信息。2）读取天气数据。</w:t>
      </w:r>
    </w:p>
    <w:p w14:paraId="72A8F7E8" w14:textId="77777777" w:rsidR="00242F1C" w:rsidRDefault="00CB1E3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②</w:t>
      </w:r>
      <w:r w:rsidR="00DE11D8">
        <w:rPr>
          <w:rFonts w:ascii="宋体" w:hAnsi="宋体" w:hint="eastAsia"/>
        </w:rPr>
        <w:t>前</w:t>
      </w:r>
      <w:r w:rsidR="001D6577">
        <w:rPr>
          <w:rFonts w:ascii="宋体" w:hAnsi="宋体" w:hint="eastAsia"/>
        </w:rPr>
        <w:t>后端交互测试</w:t>
      </w:r>
    </w:p>
    <w:p w14:paraId="573B7119" w14:textId="77777777" w:rsidR="001D6577" w:rsidRDefault="001D657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测试服务器是否能够</w:t>
      </w:r>
      <w:r w:rsidR="00DE11D8">
        <w:rPr>
          <w:rFonts w:ascii="宋体" w:hAnsi="宋体" w:hint="eastAsia"/>
        </w:rPr>
        <w:t>正确处理</w:t>
      </w:r>
      <w:r>
        <w:rPr>
          <w:rFonts w:ascii="宋体" w:hAnsi="宋体" w:hint="eastAsia"/>
        </w:rPr>
        <w:t>前端</w:t>
      </w:r>
      <w:r w:rsidR="00DE11D8">
        <w:rPr>
          <w:rFonts w:ascii="宋体" w:hAnsi="宋体" w:hint="eastAsia"/>
        </w:rPr>
        <w:t>发送的请求。</w:t>
      </w:r>
    </w:p>
    <w:p w14:paraId="1E6EA2A0" w14:textId="77777777" w:rsidR="00F11824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主要测试：1）</w:t>
      </w:r>
      <w:r w:rsidR="00894D64">
        <w:rPr>
          <w:rFonts w:ascii="宋体" w:hAnsi="宋体" w:hint="eastAsia"/>
        </w:rPr>
        <w:t>用户</w:t>
      </w:r>
      <w:r w:rsidR="00DE11D8">
        <w:rPr>
          <w:rFonts w:ascii="宋体" w:hAnsi="宋体" w:hint="eastAsia"/>
        </w:rPr>
        <w:t>是否可以正常注册</w:t>
      </w:r>
      <w:r w:rsidR="001E713C">
        <w:rPr>
          <w:rFonts w:ascii="宋体" w:hAnsi="宋体" w:hint="eastAsia"/>
        </w:rPr>
        <w:t>，用户名出现重复</w:t>
      </w:r>
      <w:r w:rsidR="005F2C9A">
        <w:rPr>
          <w:rFonts w:ascii="宋体" w:hAnsi="宋体" w:hint="eastAsia"/>
        </w:rPr>
        <w:t>应进行判断和提示，并禁止注册</w:t>
      </w:r>
      <w:r>
        <w:rPr>
          <w:rFonts w:ascii="宋体" w:hAnsi="宋体" w:hint="eastAsia"/>
        </w:rPr>
        <w:t>。2）</w:t>
      </w:r>
      <w:r w:rsidR="00894D64">
        <w:rPr>
          <w:rFonts w:ascii="宋体" w:hAnsi="宋体" w:hint="eastAsia"/>
        </w:rPr>
        <w:t>用户</w:t>
      </w:r>
      <w:r w:rsidR="00DE11D8">
        <w:rPr>
          <w:rFonts w:ascii="宋体" w:hAnsi="宋体" w:hint="eastAsia"/>
        </w:rPr>
        <w:t>是否可以正常登录</w:t>
      </w:r>
      <w:r w:rsidR="001E713C">
        <w:rPr>
          <w:rFonts w:ascii="宋体" w:hAnsi="宋体" w:hint="eastAsia"/>
        </w:rPr>
        <w:t>，密码错误</w:t>
      </w:r>
      <w:r w:rsidR="005F2C9A">
        <w:rPr>
          <w:rFonts w:ascii="宋体" w:hAnsi="宋体" w:hint="eastAsia"/>
        </w:rPr>
        <w:t>应</w:t>
      </w:r>
      <w:r w:rsidR="001E713C">
        <w:rPr>
          <w:rFonts w:ascii="宋体" w:hAnsi="宋体" w:hint="eastAsia"/>
        </w:rPr>
        <w:t>进行判断和提示</w:t>
      </w:r>
      <w:r w:rsidR="005F2C9A">
        <w:rPr>
          <w:rFonts w:ascii="宋体" w:hAnsi="宋体" w:hint="eastAsia"/>
        </w:rPr>
        <w:t>，并禁止登陆</w:t>
      </w:r>
      <w:r>
        <w:rPr>
          <w:rFonts w:ascii="宋体" w:hAnsi="宋体" w:hint="eastAsia"/>
        </w:rPr>
        <w:t>。3）</w:t>
      </w:r>
      <w:r w:rsidR="00894D64">
        <w:rPr>
          <w:rFonts w:ascii="宋体" w:hAnsi="宋体" w:hint="eastAsia"/>
        </w:rPr>
        <w:t>点击页面是否可以正常的获取天气信息</w:t>
      </w:r>
      <w:r>
        <w:rPr>
          <w:rFonts w:ascii="宋体" w:hAnsi="宋体" w:hint="eastAsia"/>
        </w:rPr>
        <w:t>。</w:t>
      </w:r>
    </w:p>
    <w:p w14:paraId="1561A619" w14:textId="77777777" w:rsidR="00DE11D8" w:rsidRDefault="00CB1E3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763D25">
        <w:rPr>
          <w:rFonts w:ascii="宋体" w:hAnsi="宋体" w:hint="eastAsia"/>
        </w:rPr>
        <w:t>用户管理</w:t>
      </w:r>
      <w:r w:rsidR="00DE11D8">
        <w:rPr>
          <w:rFonts w:ascii="宋体" w:hAnsi="宋体" w:hint="eastAsia"/>
        </w:rPr>
        <w:t>测试</w:t>
      </w:r>
    </w:p>
    <w:p w14:paraId="5E2DDBFB" w14:textId="77777777" w:rsidR="00DE11D8" w:rsidRDefault="00DE11D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</w:t>
      </w:r>
      <w:r w:rsidR="00763D25">
        <w:rPr>
          <w:rFonts w:ascii="宋体" w:hAnsi="宋体" w:hint="eastAsia"/>
        </w:rPr>
        <w:t>权限</w:t>
      </w:r>
      <w:r>
        <w:rPr>
          <w:rFonts w:ascii="宋体" w:hAnsi="宋体" w:hint="eastAsia"/>
        </w:rPr>
        <w:t>管理中的相关内容。</w:t>
      </w:r>
    </w:p>
    <w:p w14:paraId="205D104A" w14:textId="77777777" w:rsidR="00894D64" w:rsidRDefault="00894D6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主要测试：1）管理员是否能够正常的对</w:t>
      </w:r>
      <w:r w:rsidR="00763D25">
        <w:rPr>
          <w:rFonts w:ascii="宋体" w:hAnsi="宋体" w:hint="eastAsia"/>
        </w:rPr>
        <w:t>其他用户的信息进行管理。2）对用户信息的</w:t>
      </w:r>
      <w:r w:rsidR="00117430">
        <w:rPr>
          <w:rFonts w:ascii="宋体" w:hAnsi="宋体" w:hint="eastAsia"/>
        </w:rPr>
        <w:t>增加、删除、修改、查询是否正常，</w:t>
      </w:r>
      <w:r w:rsidR="004F221E">
        <w:rPr>
          <w:rFonts w:ascii="宋体" w:hAnsi="宋体" w:hint="eastAsia"/>
        </w:rPr>
        <w:t>添加</w:t>
      </w:r>
      <w:r w:rsidR="00117430">
        <w:rPr>
          <w:rFonts w:ascii="宋体" w:hAnsi="宋体" w:hint="eastAsia"/>
        </w:rPr>
        <w:t>重复用户是否进行判断和</w:t>
      </w:r>
      <w:r w:rsidR="001D1D31">
        <w:rPr>
          <w:rFonts w:ascii="宋体" w:hAnsi="宋体" w:hint="eastAsia"/>
        </w:rPr>
        <w:t>禁止</w:t>
      </w:r>
      <w:r w:rsidR="00117430">
        <w:rPr>
          <w:rFonts w:ascii="宋体" w:hAnsi="宋体" w:hint="eastAsia"/>
        </w:rPr>
        <w:t>。</w:t>
      </w:r>
    </w:p>
    <w:p w14:paraId="2D46B423" w14:textId="77777777" w:rsidR="00763D25" w:rsidRDefault="00CB1E3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</w:t>
      </w:r>
      <w:r w:rsidR="00D44ADC">
        <w:rPr>
          <w:rFonts w:ascii="宋体" w:hAnsi="宋体" w:hint="eastAsia"/>
        </w:rPr>
        <w:t>权限</w:t>
      </w:r>
      <w:r w:rsidR="00763D25">
        <w:rPr>
          <w:rFonts w:ascii="宋体" w:hAnsi="宋体" w:hint="eastAsia"/>
        </w:rPr>
        <w:t>管理测试</w:t>
      </w:r>
    </w:p>
    <w:p w14:paraId="0C79609C" w14:textId="77777777" w:rsidR="00763D25" w:rsidRDefault="00763D2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</w:t>
      </w:r>
      <w:r w:rsidR="00D44ADC">
        <w:rPr>
          <w:rFonts w:ascii="宋体" w:hAnsi="宋体" w:hint="eastAsia"/>
        </w:rPr>
        <w:t>权限</w:t>
      </w:r>
      <w:r>
        <w:rPr>
          <w:rFonts w:ascii="宋体" w:hAnsi="宋体" w:hint="eastAsia"/>
        </w:rPr>
        <w:t>管理中的相关内容</w:t>
      </w:r>
      <w:r w:rsidR="00D44ADC">
        <w:rPr>
          <w:rFonts w:ascii="宋体" w:hAnsi="宋体" w:hint="eastAsia"/>
        </w:rPr>
        <w:t>。</w:t>
      </w:r>
    </w:p>
    <w:p w14:paraId="277BF580" w14:textId="77777777" w:rsidR="00D44ADC" w:rsidRDefault="00D44AD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主要测试：1）普通用户有权查询天气，返回数据是否正常。2）普通用户无权进入管理员的管理界面，应对越权操作的页面跳转是否正常。3）管理员用户无权查询天气，</w:t>
      </w:r>
      <w:r w:rsidR="007B0F0E">
        <w:rPr>
          <w:rFonts w:ascii="宋体" w:hAnsi="宋体" w:hint="eastAsia"/>
        </w:rPr>
        <w:t>返回数据是否正常。4）其他用户可以进入查询页面但无权获取任何信息，返回数据是否正常。</w:t>
      </w:r>
    </w:p>
    <w:p w14:paraId="5985E526" w14:textId="77777777" w:rsidR="007A1CD0" w:rsidRPr="007A1CD0" w:rsidRDefault="007A1CD0" w:rsidP="007A1CD0">
      <w:pPr>
        <w:rPr>
          <w:rFonts w:ascii="宋体" w:hAnsi="宋体"/>
          <w:b/>
          <w:bCs/>
        </w:rPr>
      </w:pPr>
      <w:r w:rsidRPr="007A1CD0">
        <w:rPr>
          <w:rFonts w:ascii="宋体" w:hAnsi="宋体" w:hint="eastAsia"/>
          <w:b/>
          <w:bCs/>
        </w:rPr>
        <w:t>2.1.4</w:t>
      </w:r>
      <w:r w:rsidRPr="007A1CD0">
        <w:rPr>
          <w:rFonts w:ascii="宋体" w:hAnsi="宋体"/>
          <w:b/>
          <w:bCs/>
        </w:rPr>
        <w:t xml:space="preserve"> </w:t>
      </w:r>
      <w:r w:rsidRPr="007A1CD0">
        <w:rPr>
          <w:rFonts w:ascii="宋体" w:hAnsi="宋体" w:hint="eastAsia"/>
          <w:b/>
          <w:bCs/>
        </w:rPr>
        <w:t>部署到云端</w:t>
      </w:r>
    </w:p>
    <w:p w14:paraId="00B4BEBF" w14:textId="77777777" w:rsidR="007A1CD0" w:rsidRDefault="007A1CD0" w:rsidP="007A1CD0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①项目是否能够通过公网IP进行访问，数据库远程连接是否正常。</w:t>
      </w:r>
    </w:p>
    <w:p w14:paraId="310653FE" w14:textId="77777777" w:rsidR="00242F1C" w:rsidRDefault="00EA42D4">
      <w:pPr>
        <w:pStyle w:val="2"/>
        <w:rPr>
          <w:rFonts w:ascii="宋体" w:eastAsia="宋体" w:hAnsi="宋体"/>
        </w:rPr>
      </w:pPr>
      <w:bookmarkStart w:id="6" w:name="_Toc28008"/>
      <w:r>
        <w:rPr>
          <w:rFonts w:ascii="宋体" w:eastAsia="宋体" w:hAnsi="宋体" w:hint="eastAsia"/>
        </w:rPr>
        <w:t>2.2测试机构和人员</w:t>
      </w:r>
      <w:bookmarkEnd w:id="6"/>
    </w:p>
    <w:p w14:paraId="5AD1105D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测试人员：分功能写时各自负责测试，</w:t>
      </w:r>
      <w:proofErr w:type="gramStart"/>
      <w:r>
        <w:rPr>
          <w:rFonts w:ascii="宋体" w:hAnsi="宋体" w:hint="eastAsia"/>
        </w:rPr>
        <w:t>合功能时</w:t>
      </w:r>
      <w:r w:rsidR="00011532">
        <w:rPr>
          <w:rFonts w:ascii="宋体" w:hAnsi="宋体" w:hint="eastAsia"/>
        </w:rPr>
        <w:t>童路勤</w:t>
      </w:r>
      <w:proofErr w:type="gramEnd"/>
      <w:r>
        <w:rPr>
          <w:rFonts w:ascii="宋体" w:hAnsi="宋体" w:hint="eastAsia"/>
        </w:rPr>
        <w:t>负责测试。</w:t>
      </w:r>
    </w:p>
    <w:p w14:paraId="216DA401" w14:textId="77777777" w:rsidR="00242F1C" w:rsidRDefault="00EA42D4">
      <w:pPr>
        <w:pStyle w:val="2"/>
        <w:rPr>
          <w:rFonts w:ascii="宋体" w:eastAsia="宋体" w:hAnsi="宋体"/>
        </w:rPr>
      </w:pPr>
      <w:bookmarkStart w:id="7" w:name="_Toc28908"/>
      <w:r>
        <w:rPr>
          <w:rFonts w:ascii="宋体" w:eastAsia="宋体" w:hAnsi="宋体" w:hint="eastAsia"/>
        </w:rPr>
        <w:t>2.3测试结果</w:t>
      </w:r>
      <w:bookmarkEnd w:id="7"/>
    </w:p>
    <w:p w14:paraId="06397EDA" w14:textId="77777777" w:rsidR="00242F1C" w:rsidRDefault="00EA42D4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2.3.1 </w:t>
      </w:r>
      <w:r w:rsidR="009E17A1">
        <w:rPr>
          <w:rFonts w:ascii="宋体" w:hAnsi="宋体" w:hint="eastAsia"/>
          <w:b/>
          <w:bCs/>
        </w:rPr>
        <w:t>模型</w:t>
      </w:r>
    </w:p>
    <w:p w14:paraId="66C4256B" w14:textId="77777777" w:rsidR="00242F1C" w:rsidRDefault="00F90F23" w:rsidP="00AF6EB5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模型在测试集上的MSE=8.79</w:t>
      </w:r>
      <w:r w:rsidR="0012557F">
        <w:rPr>
          <w:rFonts w:ascii="宋体" w:hAnsi="宋体" w:hint="eastAsia"/>
        </w:rPr>
        <w:t>。</w:t>
      </w:r>
      <w:r w:rsidR="00B02092">
        <w:rPr>
          <w:rFonts w:ascii="宋体" w:hAnsi="宋体" w:hint="eastAsia"/>
        </w:rPr>
        <w:t>使用北京2020-07-01到2020-07-07之间的气温数据作为测试集，其预测结果MSE=5.28。</w:t>
      </w:r>
      <w:r w:rsidR="0012557F">
        <w:rPr>
          <w:rFonts w:ascii="宋体" w:hAnsi="宋体" w:hint="eastAsia"/>
        </w:rPr>
        <w:t>系统首次启动，加载</w:t>
      </w:r>
      <w:proofErr w:type="gramStart"/>
      <w:r w:rsidR="0012557F">
        <w:rPr>
          <w:rFonts w:ascii="宋体" w:hAnsi="宋体" w:hint="eastAsia"/>
        </w:rPr>
        <w:t>类库并预测</w:t>
      </w:r>
      <w:proofErr w:type="gramEnd"/>
      <w:r w:rsidR="0012557F">
        <w:rPr>
          <w:rFonts w:ascii="宋体" w:hAnsi="宋体" w:hint="eastAsia"/>
        </w:rPr>
        <w:t>，总消耗时间为1分15秒，正常预测消耗时间11秒，</w:t>
      </w:r>
      <w:r w:rsidR="008840B0">
        <w:rPr>
          <w:rFonts w:ascii="宋体" w:hAnsi="宋体" w:hint="eastAsia"/>
        </w:rPr>
        <w:t>时间消耗</w:t>
      </w:r>
      <w:r w:rsidR="0012557F">
        <w:rPr>
          <w:rFonts w:ascii="宋体" w:hAnsi="宋体" w:hint="eastAsia"/>
        </w:rPr>
        <w:t>符合预期。</w:t>
      </w:r>
    </w:p>
    <w:p w14:paraId="0DDC6ADE" w14:textId="77777777" w:rsidR="00242F1C" w:rsidRDefault="00EA42D4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2.3.2 </w:t>
      </w:r>
      <w:r w:rsidR="00AF6EB5">
        <w:rPr>
          <w:rFonts w:ascii="宋体" w:hAnsi="宋体" w:hint="eastAsia"/>
          <w:b/>
          <w:bCs/>
        </w:rPr>
        <w:t>前端界面</w:t>
      </w:r>
    </w:p>
    <w:p w14:paraId="5BFC76D3" w14:textId="77777777" w:rsidR="00242F1C" w:rsidRDefault="00EA42D4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 xml:space="preserve">      </w:t>
      </w:r>
      <w:r w:rsidR="00AF6EB5">
        <w:rPr>
          <w:rFonts w:ascii="宋体" w:hAnsi="宋体" w:hint="eastAsia"/>
        </w:rPr>
        <w:t>前端网页正常显示，</w:t>
      </w:r>
      <w:r w:rsidR="00AF6EB5">
        <w:rPr>
          <w:rFonts w:ascii="宋体" w:hAnsi="宋体"/>
        </w:rPr>
        <w:t>HTML</w:t>
      </w:r>
      <w:r w:rsidR="00AF6EB5">
        <w:rPr>
          <w:rFonts w:ascii="宋体" w:hAnsi="宋体" w:hint="eastAsia"/>
        </w:rPr>
        <w:t>、CSS、JavaScript、图片等静态资源加载正常。粒子特效正常显示其动画，并于用户操作正常交互。</w:t>
      </w:r>
      <w:r w:rsidR="009464AB">
        <w:rPr>
          <w:rFonts w:ascii="宋体" w:hAnsi="宋体" w:hint="eastAsia"/>
        </w:rPr>
        <w:t>前端</w:t>
      </w:r>
      <w:r w:rsidR="007503EC">
        <w:rPr>
          <w:rFonts w:ascii="宋体" w:hAnsi="宋体" w:hint="eastAsia"/>
        </w:rPr>
        <w:t>能够正常解析天气数据并以图表形式呈现</w:t>
      </w:r>
      <w:r w:rsidR="00CE2787">
        <w:rPr>
          <w:rFonts w:ascii="宋体" w:hAnsi="宋体" w:hint="eastAsia"/>
        </w:rPr>
        <w:t>，并正常提供</w:t>
      </w:r>
      <w:r w:rsidR="00BF1200">
        <w:rPr>
          <w:rFonts w:ascii="宋体" w:hAnsi="宋体" w:hint="eastAsia"/>
        </w:rPr>
        <w:t>预测图</w:t>
      </w:r>
      <w:r w:rsidR="00CE2787">
        <w:rPr>
          <w:rFonts w:ascii="宋体" w:hAnsi="宋体" w:hint="eastAsia"/>
        </w:rPr>
        <w:t>下载功能</w:t>
      </w:r>
      <w:r w:rsidR="007503EC">
        <w:rPr>
          <w:rFonts w:ascii="宋体" w:hAnsi="宋体" w:hint="eastAsia"/>
        </w:rPr>
        <w:t>。</w:t>
      </w:r>
      <w:r w:rsidR="00B66E11">
        <w:rPr>
          <w:rFonts w:ascii="宋体" w:hAnsi="宋体" w:hint="eastAsia"/>
        </w:rPr>
        <w:t>验证码输入及</w:t>
      </w:r>
      <w:r w:rsidR="00EF1C32">
        <w:rPr>
          <w:rFonts w:ascii="宋体" w:hAnsi="宋体" w:hint="eastAsia"/>
        </w:rPr>
        <w:t>显示</w:t>
      </w:r>
      <w:r w:rsidR="00B66E11">
        <w:rPr>
          <w:rFonts w:ascii="宋体" w:hAnsi="宋体" w:hint="eastAsia"/>
        </w:rPr>
        <w:t>正常。</w:t>
      </w:r>
    </w:p>
    <w:p w14:paraId="7F6774FC" w14:textId="7BD8246E" w:rsidR="00AF6EB5" w:rsidRDefault="00AF6EB5">
      <w:pPr>
        <w:rPr>
          <w:rFonts w:ascii="宋体" w:hAnsi="宋体"/>
          <w:b/>
          <w:bCs/>
        </w:rPr>
      </w:pPr>
      <w:r w:rsidRPr="00AF6EB5">
        <w:rPr>
          <w:rFonts w:ascii="宋体" w:hAnsi="宋体" w:hint="eastAsia"/>
          <w:b/>
          <w:bCs/>
        </w:rPr>
        <w:t>2.3.3</w:t>
      </w:r>
      <w:r w:rsidRPr="00AF6EB5">
        <w:rPr>
          <w:rFonts w:ascii="宋体" w:hAnsi="宋体"/>
          <w:b/>
          <w:bCs/>
        </w:rPr>
        <w:t xml:space="preserve"> </w:t>
      </w:r>
      <w:r w:rsidRPr="00AF6EB5">
        <w:rPr>
          <w:rFonts w:ascii="宋体" w:hAnsi="宋体" w:hint="eastAsia"/>
          <w:b/>
          <w:bCs/>
        </w:rPr>
        <w:t>服务器</w:t>
      </w:r>
      <w:r w:rsidR="00C63CF3">
        <w:rPr>
          <w:rFonts w:ascii="宋体" w:hAnsi="宋体" w:hint="eastAsia"/>
          <w:b/>
          <w:bCs/>
        </w:rPr>
        <w:t>处理</w:t>
      </w:r>
    </w:p>
    <w:p w14:paraId="3EFFDCCF" w14:textId="77777777" w:rsidR="00AF6EB5" w:rsidRDefault="00AF6EB5" w:rsidP="00AF6E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①数据库的读取测试</w:t>
      </w:r>
    </w:p>
    <w:p w14:paraId="78C6D560" w14:textId="77777777" w:rsidR="00AF6EB5" w:rsidRDefault="00AF6EB5" w:rsidP="00AF6E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数据库读取正常，数据格式和类型符合要求。</w:t>
      </w:r>
    </w:p>
    <w:p w14:paraId="7EF4BE74" w14:textId="77777777" w:rsidR="00AF6EB5" w:rsidRDefault="00AF6EB5" w:rsidP="00AF6E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②前后端交互测试</w:t>
      </w:r>
    </w:p>
    <w:p w14:paraId="0E3B6EA4" w14:textId="77777777" w:rsidR="00AF6EB5" w:rsidRDefault="00AF6EB5" w:rsidP="00AF6E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 w:rsidR="00202A66">
        <w:rPr>
          <w:rFonts w:ascii="宋体" w:hAnsi="宋体" w:hint="eastAsia"/>
        </w:rPr>
        <w:t>用户能够正常注册</w:t>
      </w:r>
      <w:r w:rsidR="00CD64C7">
        <w:rPr>
          <w:rFonts w:ascii="宋体" w:hAnsi="宋体" w:hint="eastAsia"/>
        </w:rPr>
        <w:t>，重复用户名将给予提示并无法注册</w:t>
      </w:r>
      <w:r w:rsidR="007503EC">
        <w:rPr>
          <w:rFonts w:ascii="宋体" w:hAnsi="宋体" w:hint="eastAsia"/>
        </w:rPr>
        <w:t>。</w:t>
      </w:r>
      <w:r w:rsidR="00CD64C7">
        <w:rPr>
          <w:rFonts w:ascii="宋体" w:hAnsi="宋体" w:hint="eastAsia"/>
        </w:rPr>
        <w:t>用户能够正常登录，密码错误、验证</w:t>
      </w:r>
      <w:proofErr w:type="gramStart"/>
      <w:r w:rsidR="00CD64C7">
        <w:rPr>
          <w:rFonts w:ascii="宋体" w:hAnsi="宋体" w:hint="eastAsia"/>
        </w:rPr>
        <w:t>码错误</w:t>
      </w:r>
      <w:proofErr w:type="gramEnd"/>
      <w:r w:rsidR="00CD64C7">
        <w:rPr>
          <w:rFonts w:ascii="宋体" w:hAnsi="宋体" w:hint="eastAsia"/>
        </w:rPr>
        <w:t>等将给予提示并无法登录。</w:t>
      </w:r>
      <w:r w:rsidR="007503EC">
        <w:rPr>
          <w:rFonts w:ascii="宋体" w:hAnsi="宋体" w:hint="eastAsia"/>
        </w:rPr>
        <w:t>点击页面能够正常获取有关天气信息。</w:t>
      </w:r>
      <w:r w:rsidR="00EF7F9F">
        <w:rPr>
          <w:rFonts w:ascii="宋体" w:hAnsi="宋体" w:hint="eastAsia"/>
        </w:rPr>
        <w:t>总体符合预期。</w:t>
      </w:r>
    </w:p>
    <w:p w14:paraId="19103EDB" w14:textId="77777777" w:rsidR="00AF6EB5" w:rsidRDefault="00AF6EB5" w:rsidP="00AF6E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③用户管理测试</w:t>
      </w:r>
    </w:p>
    <w:p w14:paraId="1F4810A8" w14:textId="77777777" w:rsidR="00AF6EB5" w:rsidRDefault="00AF6EB5" w:rsidP="00AF6E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 w:rsidR="0097544A">
        <w:rPr>
          <w:rFonts w:ascii="宋体" w:hAnsi="宋体" w:hint="eastAsia"/>
        </w:rPr>
        <w:t>管理员能够正常进入管理页面对其他用户的信息进行管理。对于用户信息的</w:t>
      </w:r>
      <w:r w:rsidR="00CE3E3E">
        <w:rPr>
          <w:rFonts w:ascii="宋体" w:hAnsi="宋体" w:hint="eastAsia"/>
        </w:rPr>
        <w:t>增加、删除、修改、查询功能正常，无法增加重复用户</w:t>
      </w:r>
      <w:r w:rsidR="009016A3">
        <w:rPr>
          <w:rFonts w:ascii="宋体" w:hAnsi="宋体" w:hint="eastAsia"/>
        </w:rPr>
        <w:t>，将给予提示</w:t>
      </w:r>
      <w:r w:rsidR="00CE3E3E">
        <w:rPr>
          <w:rFonts w:ascii="宋体" w:hAnsi="宋体" w:hint="eastAsia"/>
        </w:rPr>
        <w:t>。整体符合</w:t>
      </w:r>
      <w:r w:rsidR="00B96824">
        <w:rPr>
          <w:rFonts w:ascii="宋体" w:hAnsi="宋体" w:hint="eastAsia"/>
        </w:rPr>
        <w:t>用户管理</w:t>
      </w:r>
      <w:r w:rsidR="00CE3E3E">
        <w:rPr>
          <w:rFonts w:ascii="宋体" w:hAnsi="宋体" w:hint="eastAsia"/>
        </w:rPr>
        <w:t>预期。</w:t>
      </w:r>
    </w:p>
    <w:p w14:paraId="2AB3C03E" w14:textId="77777777" w:rsidR="00AF6EB5" w:rsidRDefault="00AF6EB5" w:rsidP="00AF6E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④权限管理测试</w:t>
      </w:r>
    </w:p>
    <w:p w14:paraId="4CE2E1BD" w14:textId="77777777" w:rsidR="00242F1C" w:rsidRDefault="00AF6EB5" w:rsidP="003C46B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 w:rsidR="0097544A">
        <w:rPr>
          <w:rFonts w:ascii="宋体" w:hAnsi="宋体" w:hint="eastAsia"/>
        </w:rPr>
        <w:t>具有</w:t>
      </w:r>
      <w:proofErr w:type="spellStart"/>
      <w:r w:rsidR="0097544A" w:rsidRPr="0097544A">
        <w:rPr>
          <w:rFonts w:ascii="宋体" w:hAnsi="宋体"/>
        </w:rPr>
        <w:t>pickdate</w:t>
      </w:r>
      <w:proofErr w:type="spellEnd"/>
      <w:r w:rsidR="0097544A">
        <w:rPr>
          <w:rFonts w:ascii="宋体" w:hAnsi="宋体" w:hint="eastAsia"/>
        </w:rPr>
        <w:t>属性的普通用户查询天气的权限正常，且</w:t>
      </w:r>
      <w:r>
        <w:rPr>
          <w:rFonts w:ascii="宋体" w:hAnsi="宋体" w:hint="eastAsia"/>
        </w:rPr>
        <w:t>无权进入管理员的管理界面，</w:t>
      </w:r>
      <w:r w:rsidR="0097544A">
        <w:rPr>
          <w:rFonts w:ascii="宋体" w:hAnsi="宋体" w:hint="eastAsia"/>
        </w:rPr>
        <w:t>越权操作时，页面将正常跳转，回到登陆页面。具有</w:t>
      </w:r>
      <w:r w:rsidR="0097544A" w:rsidRPr="0097544A">
        <w:rPr>
          <w:rFonts w:ascii="宋体" w:hAnsi="宋体"/>
        </w:rPr>
        <w:t>admin</w:t>
      </w:r>
      <w:r w:rsidR="0097544A">
        <w:rPr>
          <w:rFonts w:ascii="宋体" w:hAnsi="宋体" w:hint="eastAsia"/>
        </w:rPr>
        <w:t>属性的</w:t>
      </w:r>
      <w:r>
        <w:rPr>
          <w:rFonts w:ascii="宋体" w:hAnsi="宋体" w:hint="eastAsia"/>
        </w:rPr>
        <w:t>管理员用户无权查询天气，</w:t>
      </w:r>
      <w:r w:rsidR="0097544A">
        <w:rPr>
          <w:rFonts w:ascii="宋体" w:hAnsi="宋体" w:hint="eastAsia"/>
        </w:rPr>
        <w:t>返回数据正常。不具有</w:t>
      </w:r>
      <w:proofErr w:type="spellStart"/>
      <w:r w:rsidR="0097544A">
        <w:rPr>
          <w:rFonts w:ascii="宋体" w:hAnsi="宋体" w:hint="eastAsia"/>
        </w:rPr>
        <w:t>pickdate</w:t>
      </w:r>
      <w:proofErr w:type="spellEnd"/>
      <w:r w:rsidR="0097544A">
        <w:rPr>
          <w:rFonts w:ascii="宋体" w:hAnsi="宋体" w:hint="eastAsia"/>
        </w:rPr>
        <w:t>和admin属性的</w:t>
      </w:r>
      <w:r>
        <w:rPr>
          <w:rFonts w:ascii="宋体" w:hAnsi="宋体" w:hint="eastAsia"/>
        </w:rPr>
        <w:t>其他用户</w:t>
      </w:r>
      <w:r w:rsidR="0097544A">
        <w:rPr>
          <w:rFonts w:ascii="宋体" w:hAnsi="宋体" w:hint="eastAsia"/>
        </w:rPr>
        <w:t>能够正常</w:t>
      </w:r>
      <w:r>
        <w:rPr>
          <w:rFonts w:ascii="宋体" w:hAnsi="宋体" w:hint="eastAsia"/>
        </w:rPr>
        <w:t>进入查询页面</w:t>
      </w:r>
      <w:r w:rsidR="0097544A">
        <w:rPr>
          <w:rFonts w:ascii="宋体" w:hAnsi="宋体" w:hint="eastAsia"/>
        </w:rPr>
        <w:t>，查询结果为无，符合权限管理预期。</w:t>
      </w:r>
    </w:p>
    <w:p w14:paraId="36FAF9FC" w14:textId="77777777" w:rsidR="001C4584" w:rsidRPr="001C4584" w:rsidRDefault="001C4584" w:rsidP="001C4584">
      <w:pPr>
        <w:rPr>
          <w:rFonts w:ascii="宋体" w:hAnsi="宋体"/>
          <w:b/>
          <w:bCs/>
        </w:rPr>
      </w:pPr>
      <w:r w:rsidRPr="001C4584">
        <w:rPr>
          <w:rFonts w:ascii="宋体" w:hAnsi="宋体" w:hint="eastAsia"/>
          <w:b/>
          <w:bCs/>
        </w:rPr>
        <w:t>2.3.4</w:t>
      </w:r>
      <w:r w:rsidRPr="001C4584">
        <w:rPr>
          <w:rFonts w:ascii="宋体" w:hAnsi="宋体"/>
          <w:b/>
          <w:bCs/>
        </w:rPr>
        <w:t xml:space="preserve"> </w:t>
      </w:r>
      <w:r w:rsidRPr="001C4584">
        <w:rPr>
          <w:rFonts w:ascii="宋体" w:hAnsi="宋体" w:hint="eastAsia"/>
          <w:b/>
          <w:bCs/>
        </w:rPr>
        <w:t>部署到云端</w:t>
      </w:r>
    </w:p>
    <w:p w14:paraId="555508B8" w14:textId="77777777" w:rsidR="001C4584" w:rsidRPr="00AF6EB5" w:rsidRDefault="001C4584" w:rsidP="001C4584">
      <w:pPr>
        <w:rPr>
          <w:rFonts w:ascii="宋体" w:hAnsi="宋体"/>
        </w:rPr>
      </w:pP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云端部署正常，数据库远程连接正常。</w:t>
      </w:r>
    </w:p>
    <w:p w14:paraId="3A3C6252" w14:textId="77777777" w:rsidR="00242F1C" w:rsidRDefault="00EA42D4">
      <w:pPr>
        <w:pStyle w:val="1"/>
        <w:rPr>
          <w:rFonts w:ascii="宋体" w:hAnsi="宋体"/>
        </w:rPr>
      </w:pPr>
      <w:bookmarkStart w:id="8" w:name="_Toc6404"/>
      <w:r>
        <w:rPr>
          <w:rFonts w:ascii="宋体" w:hAnsi="宋体" w:hint="eastAsia"/>
        </w:rPr>
        <w:t>3．软件需求测试结论</w:t>
      </w:r>
      <w:bookmarkEnd w:id="8"/>
    </w:p>
    <w:p w14:paraId="3994B7B6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经过对</w:t>
      </w:r>
      <w:r w:rsidR="008F1D58">
        <w:rPr>
          <w:rFonts w:ascii="宋体" w:hAnsi="宋体" w:hint="eastAsia"/>
        </w:rPr>
        <w:t>天气预测项目</w:t>
      </w:r>
      <w:r>
        <w:rPr>
          <w:rFonts w:ascii="宋体" w:hAnsi="宋体" w:hint="eastAsia"/>
        </w:rPr>
        <w:t>的全面系统性测试，本</w:t>
      </w:r>
      <w:r w:rsidR="008F1D58">
        <w:rPr>
          <w:rFonts w:ascii="宋体" w:hAnsi="宋体" w:hint="eastAsia"/>
        </w:rPr>
        <w:t>项目</w:t>
      </w:r>
      <w:r>
        <w:rPr>
          <w:rFonts w:ascii="宋体" w:hAnsi="宋体" w:hint="eastAsia"/>
        </w:rPr>
        <w:t>已经具有了用户</w:t>
      </w:r>
      <w:r w:rsidR="00644B42">
        <w:rPr>
          <w:rFonts w:ascii="宋体" w:hAnsi="宋体" w:hint="eastAsia"/>
        </w:rPr>
        <w:t>正常</w:t>
      </w:r>
      <w:r>
        <w:rPr>
          <w:rFonts w:ascii="宋体" w:hAnsi="宋体" w:hint="eastAsia"/>
        </w:rPr>
        <w:t>使用</w:t>
      </w:r>
      <w:r w:rsidR="003845E0">
        <w:rPr>
          <w:rFonts w:ascii="宋体" w:hAnsi="宋体" w:hint="eastAsia"/>
        </w:rPr>
        <w:t>天气预报</w:t>
      </w:r>
      <w:r w:rsidR="008F1D58">
        <w:rPr>
          <w:rFonts w:ascii="宋体" w:hAnsi="宋体" w:hint="eastAsia"/>
        </w:rPr>
        <w:t>等的</w:t>
      </w:r>
      <w:r>
        <w:rPr>
          <w:rFonts w:ascii="宋体" w:hAnsi="宋体" w:hint="eastAsia"/>
        </w:rPr>
        <w:t>各项功能，在用户登录、注册、</w:t>
      </w:r>
      <w:r w:rsidR="008F1D58">
        <w:rPr>
          <w:rFonts w:ascii="宋体" w:hAnsi="宋体" w:hint="eastAsia"/>
        </w:rPr>
        <w:t>查询、</w:t>
      </w:r>
      <w:r w:rsidR="00CF7447">
        <w:rPr>
          <w:rFonts w:ascii="宋体" w:hAnsi="宋体" w:hint="eastAsia"/>
        </w:rPr>
        <w:t>天气预测、</w:t>
      </w:r>
      <w:r w:rsidR="008F1D58">
        <w:rPr>
          <w:rFonts w:ascii="宋体" w:hAnsi="宋体" w:hint="eastAsia"/>
        </w:rPr>
        <w:t>用户管理</w:t>
      </w:r>
      <w:r w:rsidR="00CF7447">
        <w:rPr>
          <w:rFonts w:ascii="宋体" w:hAnsi="宋体" w:hint="eastAsia"/>
        </w:rPr>
        <w:t>、权限管理</w:t>
      </w:r>
      <w:r>
        <w:rPr>
          <w:rFonts w:ascii="宋体" w:hAnsi="宋体" w:hint="eastAsia"/>
        </w:rPr>
        <w:t>等功能上都能满足需求。但在细节上可能有一些不足，</w:t>
      </w:r>
      <w:r w:rsidR="008F1D58">
        <w:rPr>
          <w:rFonts w:ascii="宋体" w:hAnsi="宋体" w:hint="eastAsia"/>
        </w:rPr>
        <w:t>比如多并发下的服务器响应能力暂时无法测试</w:t>
      </w:r>
      <w:r w:rsidR="00937450">
        <w:rPr>
          <w:rFonts w:ascii="宋体" w:hAnsi="宋体" w:hint="eastAsia"/>
        </w:rPr>
        <w:t>等</w:t>
      </w:r>
      <w:r w:rsidR="008F1D58">
        <w:rPr>
          <w:rFonts w:ascii="宋体" w:hAnsi="宋体" w:hint="eastAsia"/>
        </w:rPr>
        <w:t>。</w:t>
      </w:r>
    </w:p>
    <w:p w14:paraId="19588561" w14:textId="77777777" w:rsidR="00242F1C" w:rsidRDefault="00EA42D4">
      <w:pPr>
        <w:pStyle w:val="1"/>
        <w:rPr>
          <w:rFonts w:ascii="宋体" w:hAnsi="宋体"/>
        </w:rPr>
      </w:pPr>
      <w:bookmarkStart w:id="9" w:name="_Toc21056"/>
      <w:r>
        <w:rPr>
          <w:rFonts w:ascii="宋体" w:hAnsi="宋体" w:hint="eastAsia"/>
        </w:rPr>
        <w:t>4．评价</w:t>
      </w:r>
      <w:bookmarkEnd w:id="9"/>
    </w:p>
    <w:p w14:paraId="74019FEB" w14:textId="77777777" w:rsidR="00242F1C" w:rsidRDefault="00EA42D4">
      <w:pPr>
        <w:pStyle w:val="2"/>
        <w:rPr>
          <w:rFonts w:ascii="宋体" w:eastAsia="宋体" w:hAnsi="宋体"/>
        </w:rPr>
      </w:pPr>
      <w:bookmarkStart w:id="10" w:name="_Toc30125"/>
      <w:r>
        <w:rPr>
          <w:rFonts w:ascii="宋体" w:eastAsia="宋体" w:hAnsi="宋体" w:hint="eastAsia"/>
        </w:rPr>
        <w:t>4.1软件能力</w:t>
      </w:r>
      <w:bookmarkEnd w:id="10"/>
    </w:p>
    <w:p w14:paraId="7D60F7B9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经过全面系统的测试，该软件已经满足用户的需求，</w:t>
      </w:r>
      <w:r w:rsidR="00447611">
        <w:rPr>
          <w:rFonts w:ascii="宋体" w:hAnsi="宋体" w:hint="eastAsia"/>
        </w:rPr>
        <w:t>具备了进行进一步的迭代升级周期的</w:t>
      </w:r>
      <w:r w:rsidR="001B5231">
        <w:rPr>
          <w:rFonts w:ascii="宋体" w:hAnsi="宋体" w:hint="eastAsia"/>
        </w:rPr>
        <w:t>条件</w:t>
      </w:r>
      <w:r w:rsidR="00447611">
        <w:rPr>
          <w:rFonts w:ascii="宋体" w:hAnsi="宋体" w:hint="eastAsia"/>
        </w:rPr>
        <w:t>。</w:t>
      </w:r>
    </w:p>
    <w:p w14:paraId="0C0C7011" w14:textId="77777777" w:rsidR="00242F1C" w:rsidRDefault="00EA42D4">
      <w:pPr>
        <w:pStyle w:val="2"/>
        <w:rPr>
          <w:rFonts w:ascii="宋体" w:eastAsia="宋体" w:hAnsi="宋体"/>
        </w:rPr>
      </w:pPr>
      <w:bookmarkStart w:id="11" w:name="_Toc13046"/>
      <w:r>
        <w:rPr>
          <w:rFonts w:ascii="宋体" w:eastAsia="宋体" w:hAnsi="宋体" w:hint="eastAsia"/>
        </w:rPr>
        <w:t>4.2缺陷和限制</w:t>
      </w:r>
      <w:bookmarkEnd w:id="11"/>
    </w:p>
    <w:p w14:paraId="5433F964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该软件已经初步实现了应有的功能，但在细节上还存在一些缺陷。</w:t>
      </w:r>
      <w:r w:rsidR="00623CE7">
        <w:rPr>
          <w:rFonts w:ascii="宋体" w:hAnsi="宋体" w:hint="eastAsia"/>
        </w:rPr>
        <w:t>比如</w:t>
      </w:r>
      <w:r w:rsidR="00CE0F28">
        <w:rPr>
          <w:rFonts w:ascii="宋体" w:hAnsi="宋体" w:hint="eastAsia"/>
        </w:rPr>
        <w:t>模型预测的准确度仍待提高，</w:t>
      </w:r>
      <w:r w:rsidR="00623CE7">
        <w:rPr>
          <w:rFonts w:ascii="宋体" w:hAnsi="宋体" w:hint="eastAsia"/>
        </w:rPr>
        <w:t>服务器应对多并发请求的能力</w:t>
      </w:r>
      <w:r w:rsidR="00CE0F28">
        <w:rPr>
          <w:rFonts w:ascii="宋体" w:hAnsi="宋体" w:hint="eastAsia"/>
        </w:rPr>
        <w:t>需要强化</w:t>
      </w:r>
      <w:r w:rsidR="00623CE7">
        <w:rPr>
          <w:rFonts w:ascii="宋体" w:hAnsi="宋体" w:hint="eastAsia"/>
        </w:rPr>
        <w:t>，以及</w:t>
      </w:r>
      <w:r w:rsidR="00CE0F28">
        <w:rPr>
          <w:rFonts w:ascii="宋体" w:hAnsi="宋体" w:hint="eastAsia"/>
        </w:rPr>
        <w:t>需要添加</w:t>
      </w:r>
      <w:r w:rsidR="00623CE7">
        <w:rPr>
          <w:rFonts w:ascii="宋体" w:hAnsi="宋体" w:hint="eastAsia"/>
        </w:rPr>
        <w:t>用户注册对密码强度的要求等。</w:t>
      </w:r>
    </w:p>
    <w:p w14:paraId="68F35A86" w14:textId="77777777" w:rsidR="00242F1C" w:rsidRDefault="00EA42D4">
      <w:pPr>
        <w:pStyle w:val="2"/>
        <w:rPr>
          <w:rFonts w:ascii="宋体" w:eastAsia="宋体" w:hAnsi="宋体"/>
        </w:rPr>
      </w:pPr>
      <w:bookmarkStart w:id="12" w:name="_Toc1440"/>
      <w:r>
        <w:rPr>
          <w:rFonts w:ascii="宋体" w:eastAsia="宋体" w:hAnsi="宋体" w:hint="eastAsia"/>
        </w:rPr>
        <w:t>4.3建议</w:t>
      </w:r>
      <w:bookmarkEnd w:id="12"/>
    </w:p>
    <w:p w14:paraId="5AE4C7C8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在对该</w:t>
      </w:r>
      <w:r w:rsidR="00726C5D">
        <w:rPr>
          <w:rFonts w:ascii="宋体" w:hAnsi="宋体" w:hint="eastAsia"/>
        </w:rPr>
        <w:t>天气预测项目</w:t>
      </w:r>
      <w:r>
        <w:rPr>
          <w:rFonts w:ascii="宋体" w:hAnsi="宋体" w:hint="eastAsia"/>
        </w:rPr>
        <w:t>做进一步完善时，对于程序代码方面的错误还需要各个模块负责人进行相应的修改，对于各个模块的总体风格应尽量团队之间相互讨论后，制作出统一的风格</w:t>
      </w:r>
      <w:r>
        <w:rPr>
          <w:rFonts w:ascii="宋体" w:hAnsi="宋体" w:hint="eastAsia"/>
        </w:rPr>
        <w:lastRenderedPageBreak/>
        <w:t>方案，相互协调，来共同完成。</w:t>
      </w:r>
    </w:p>
    <w:p w14:paraId="15D11C39" w14:textId="77777777" w:rsidR="00242F1C" w:rsidRDefault="00EA42D4">
      <w:pPr>
        <w:pStyle w:val="2"/>
        <w:rPr>
          <w:rFonts w:ascii="宋体" w:eastAsia="宋体" w:hAnsi="宋体"/>
        </w:rPr>
      </w:pPr>
      <w:bookmarkStart w:id="13" w:name="_Toc10884"/>
      <w:r>
        <w:rPr>
          <w:rFonts w:ascii="宋体" w:eastAsia="宋体" w:hAnsi="宋体" w:hint="eastAsia"/>
        </w:rPr>
        <w:t>4.4测试结论</w:t>
      </w:r>
      <w:bookmarkEnd w:id="13"/>
    </w:p>
    <w:p w14:paraId="12348503" w14:textId="77777777" w:rsidR="00242F1C" w:rsidRDefault="00EA42D4">
      <w:pPr>
        <w:ind w:firstLineChars="200" w:firstLine="420"/>
        <w:rPr>
          <w:rFonts w:ascii="宋体" w:hAnsi="宋体"/>
        </w:rPr>
      </w:pPr>
      <w:r>
        <w:rPr>
          <w:rFonts w:hint="eastAsia"/>
        </w:rPr>
        <w:t>该</w:t>
      </w:r>
      <w:r w:rsidR="00726C5D">
        <w:rPr>
          <w:rFonts w:hint="eastAsia"/>
        </w:rPr>
        <w:t>天气预测</w:t>
      </w:r>
      <w:r w:rsidR="00181BAC">
        <w:rPr>
          <w:rFonts w:hint="eastAsia"/>
        </w:rPr>
        <w:t>项目</w:t>
      </w:r>
      <w:r>
        <w:rPr>
          <w:rFonts w:hint="eastAsia"/>
        </w:rPr>
        <w:t>能够满足用户的需求，符合基本要求</w:t>
      </w:r>
      <w:r w:rsidR="00635547">
        <w:rPr>
          <w:rFonts w:hint="eastAsia"/>
        </w:rPr>
        <w:t>。</w:t>
      </w:r>
    </w:p>
    <w:p w14:paraId="03DF7074" w14:textId="77777777" w:rsidR="00242F1C" w:rsidRDefault="00242F1C"/>
    <w:sectPr w:rsidR="00242F1C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9F1CD" w14:textId="77777777" w:rsidR="003965DC" w:rsidRDefault="003965DC">
      <w:r>
        <w:separator/>
      </w:r>
    </w:p>
  </w:endnote>
  <w:endnote w:type="continuationSeparator" w:id="0">
    <w:p w14:paraId="76920FAA" w14:textId="77777777" w:rsidR="003965DC" w:rsidRDefault="0039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98A43" w14:textId="77777777" w:rsidR="00242F1C" w:rsidRDefault="00242F1C">
    <w:pPr>
      <w:pStyle w:val="a5"/>
      <w:jc w:val="both"/>
    </w:pPr>
  </w:p>
  <w:p w14:paraId="3259E284" w14:textId="77777777" w:rsidR="00242F1C" w:rsidRDefault="00242F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87909" w14:textId="77777777" w:rsidR="00242F1C" w:rsidRDefault="00EA42D4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5510528" behindDoc="0" locked="0" layoutInCell="1" allowOverlap="1" wp14:anchorId="79222F96" wp14:editId="2F8876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45A586" w14:textId="77777777" w:rsidR="00242F1C" w:rsidRDefault="00EA42D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22F96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4" type="#_x0000_t202" style="position:absolute;left:0;text-align:left;margin-left:0;margin-top:0;width:2in;height:2in;z-index:25551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N7PUUm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3F45A586" w14:textId="77777777" w:rsidR="00242F1C" w:rsidRDefault="00EA42D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4C829FB" w14:textId="77777777" w:rsidR="00242F1C" w:rsidRDefault="00242F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F639" w14:textId="77777777" w:rsidR="003965DC" w:rsidRDefault="003965DC">
      <w:r>
        <w:separator/>
      </w:r>
    </w:p>
  </w:footnote>
  <w:footnote w:type="continuationSeparator" w:id="0">
    <w:p w14:paraId="705B2F99" w14:textId="77777777" w:rsidR="003965DC" w:rsidRDefault="00396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20DC" w14:textId="77777777" w:rsidR="00242F1C" w:rsidRDefault="00242F1C">
    <w:pPr>
      <w:pStyle w:val="a6"/>
      <w:jc w:val="both"/>
    </w:pPr>
  </w:p>
  <w:p w14:paraId="0D258B9D" w14:textId="02167562" w:rsidR="00242F1C" w:rsidRDefault="00EA42D4">
    <w:pPr>
      <w:pStyle w:val="a6"/>
      <w:jc w:val="both"/>
    </w:pPr>
    <w:r>
      <w:rPr>
        <w:noProof/>
        <w:u w:val="single"/>
      </w:rPr>
      <w:drawing>
        <wp:anchor distT="0" distB="0" distL="114300" distR="114300" simplePos="0" relativeHeight="255509504" behindDoc="0" locked="0" layoutInCell="1" allowOverlap="1" wp14:anchorId="3EF3B937" wp14:editId="271559C9">
          <wp:simplePos x="0" y="0"/>
          <wp:positionH relativeFrom="column">
            <wp:posOffset>-767715</wp:posOffset>
          </wp:positionH>
          <wp:positionV relativeFrom="paragraph">
            <wp:posOffset>-473710</wp:posOffset>
          </wp:positionV>
          <wp:extent cx="685800" cy="685800"/>
          <wp:effectExtent l="0" t="0" r="0" b="0"/>
          <wp:wrapNone/>
          <wp:docPr id="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5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北京交通大学软件学院</w:t>
    </w:r>
    <w:r w:rsidR="00FC46CD">
      <w:rPr>
        <w:rFonts w:hint="eastAsia"/>
      </w:rPr>
      <w:t>“</w:t>
    </w:r>
    <w:r w:rsidR="006C2A2E">
      <w:rPr>
        <w:rFonts w:hint="eastAsia"/>
      </w:rPr>
      <w:t>天气预报</w:t>
    </w:r>
    <w:r w:rsidR="00FC46CD">
      <w:rPr>
        <w:rFonts w:hint="eastAsia"/>
      </w:rPr>
      <w:t>”</w:t>
    </w:r>
    <w:r w:rsidR="00726947">
      <w:rPr>
        <w:rFonts w:hint="eastAsia"/>
      </w:rPr>
      <w:t>项目</w:t>
    </w:r>
    <w:r>
      <w:rPr>
        <w:rFonts w:hint="eastAsia"/>
      </w:rPr>
      <w:t>测试报告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A47E59"/>
    <w:rsid w:val="00011532"/>
    <w:rsid w:val="0004416B"/>
    <w:rsid w:val="00047D84"/>
    <w:rsid w:val="00063846"/>
    <w:rsid w:val="00117430"/>
    <w:rsid w:val="0012557F"/>
    <w:rsid w:val="00181BAC"/>
    <w:rsid w:val="001B5231"/>
    <w:rsid w:val="001C4584"/>
    <w:rsid w:val="001D1D31"/>
    <w:rsid w:val="001D6577"/>
    <w:rsid w:val="001E2E34"/>
    <w:rsid w:val="001E713C"/>
    <w:rsid w:val="00202A66"/>
    <w:rsid w:val="002077AC"/>
    <w:rsid w:val="00242F1C"/>
    <w:rsid w:val="002E1D66"/>
    <w:rsid w:val="002F7D33"/>
    <w:rsid w:val="003845E0"/>
    <w:rsid w:val="003965DC"/>
    <w:rsid w:val="003C46B7"/>
    <w:rsid w:val="00447611"/>
    <w:rsid w:val="00493B65"/>
    <w:rsid w:val="00494603"/>
    <w:rsid w:val="004F221E"/>
    <w:rsid w:val="00575C77"/>
    <w:rsid w:val="005C7B64"/>
    <w:rsid w:val="005F2C9A"/>
    <w:rsid w:val="00623CE7"/>
    <w:rsid w:val="00635547"/>
    <w:rsid w:val="00644B42"/>
    <w:rsid w:val="006659F9"/>
    <w:rsid w:val="006C2A2E"/>
    <w:rsid w:val="00726947"/>
    <w:rsid w:val="00726C5D"/>
    <w:rsid w:val="007503EC"/>
    <w:rsid w:val="00763D25"/>
    <w:rsid w:val="00776248"/>
    <w:rsid w:val="007A1CD0"/>
    <w:rsid w:val="007B0F0E"/>
    <w:rsid w:val="0080499E"/>
    <w:rsid w:val="008652B2"/>
    <w:rsid w:val="008840B0"/>
    <w:rsid w:val="00894D64"/>
    <w:rsid w:val="008A26B7"/>
    <w:rsid w:val="008F1D58"/>
    <w:rsid w:val="009016A3"/>
    <w:rsid w:val="00937450"/>
    <w:rsid w:val="009464AB"/>
    <w:rsid w:val="00955264"/>
    <w:rsid w:val="0097544A"/>
    <w:rsid w:val="009E17A1"/>
    <w:rsid w:val="00A54FAF"/>
    <w:rsid w:val="00A63A32"/>
    <w:rsid w:val="00A7403C"/>
    <w:rsid w:val="00AE47B2"/>
    <w:rsid w:val="00AF6EB5"/>
    <w:rsid w:val="00B02092"/>
    <w:rsid w:val="00B5730F"/>
    <w:rsid w:val="00B66E11"/>
    <w:rsid w:val="00B96824"/>
    <w:rsid w:val="00BF1200"/>
    <w:rsid w:val="00C26E1B"/>
    <w:rsid w:val="00C4692F"/>
    <w:rsid w:val="00C530C2"/>
    <w:rsid w:val="00C63CF3"/>
    <w:rsid w:val="00CB1E3B"/>
    <w:rsid w:val="00CD0BFB"/>
    <w:rsid w:val="00CD64C7"/>
    <w:rsid w:val="00CE0F28"/>
    <w:rsid w:val="00CE2024"/>
    <w:rsid w:val="00CE2787"/>
    <w:rsid w:val="00CE3E3E"/>
    <w:rsid w:val="00CF7447"/>
    <w:rsid w:val="00D44ADC"/>
    <w:rsid w:val="00DE11D8"/>
    <w:rsid w:val="00E57CD7"/>
    <w:rsid w:val="00EA42D4"/>
    <w:rsid w:val="00EA7D45"/>
    <w:rsid w:val="00EC2D69"/>
    <w:rsid w:val="00EE3412"/>
    <w:rsid w:val="00EF1C32"/>
    <w:rsid w:val="00EF7F9F"/>
    <w:rsid w:val="00F11824"/>
    <w:rsid w:val="00F811FB"/>
    <w:rsid w:val="00F90F23"/>
    <w:rsid w:val="00FC46CD"/>
    <w:rsid w:val="61A47E59"/>
    <w:rsid w:val="708A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27F06"/>
  <w15:docId w15:val="{257E1EE3-AF23-4C0F-A47F-9963896B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/>
    <w:lsdException w:name="heading 2" w:uiPriority="2"/>
    <w:lsdException w:name="heading 3" w:uiPriority="2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2"/>
    <w:lsdException w:name="toc 2" w:uiPriority="2"/>
    <w:lsdException w:name="toc 3" w:uiPriority="2" w:qFormat="1"/>
    <w:lsdException w:name="toc 4" w:uiPriority="2"/>
    <w:lsdException w:name="toc 5" w:uiPriority="2"/>
    <w:lsdException w:name="toc 6" w:uiPriority="2"/>
    <w:lsdException w:name="toc 7" w:uiPriority="2" w:qFormat="1"/>
    <w:lsdException w:name="toc 8" w:uiPriority="2" w:qFormat="1"/>
    <w:lsdException w:name="toc 9" w:uiPriority="2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rPr>
      <w:color w:val="FF0000"/>
    </w:rPr>
  </w:style>
  <w:style w:type="paragraph" w:styleId="a4">
    <w:name w:val="Body Text Indent"/>
    <w:basedOn w:val="a"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pPr>
      <w:ind w:leftChars="800" w:left="1680"/>
    </w:pPr>
  </w:style>
  <w:style w:type="paragraph" w:styleId="TOC3">
    <w:name w:val="toc 3"/>
    <w:basedOn w:val="a"/>
    <w:next w:val="a"/>
    <w:uiPriority w:val="2"/>
    <w:qFormat/>
    <w:pPr>
      <w:ind w:leftChars="400" w:left="840"/>
    </w:pPr>
  </w:style>
  <w:style w:type="paragraph" w:styleId="TOC8">
    <w:name w:val="toc 8"/>
    <w:basedOn w:val="a"/>
    <w:next w:val="a"/>
    <w:uiPriority w:val="2"/>
    <w:qFormat/>
    <w:pPr>
      <w:ind w:leftChars="1400" w:left="29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</w:style>
  <w:style w:type="paragraph" w:styleId="TOC4">
    <w:name w:val="toc 4"/>
    <w:basedOn w:val="a"/>
    <w:next w:val="a"/>
    <w:uiPriority w:val="2"/>
    <w:pPr>
      <w:ind w:leftChars="600" w:left="1260"/>
    </w:pPr>
  </w:style>
  <w:style w:type="paragraph" w:styleId="TOC6">
    <w:name w:val="toc 6"/>
    <w:basedOn w:val="a"/>
    <w:next w:val="a"/>
    <w:uiPriority w:val="2"/>
    <w:pPr>
      <w:ind w:leftChars="1000" w:left="2100"/>
    </w:pPr>
  </w:style>
  <w:style w:type="paragraph" w:styleId="TOC2">
    <w:name w:val="toc 2"/>
    <w:basedOn w:val="a"/>
    <w:next w:val="a"/>
    <w:uiPriority w:val="2"/>
    <w:pPr>
      <w:ind w:leftChars="200" w:left="420"/>
    </w:pPr>
  </w:style>
  <w:style w:type="paragraph" w:styleId="TOC9">
    <w:name w:val="toc 9"/>
    <w:basedOn w:val="a"/>
    <w:next w:val="a"/>
    <w:uiPriority w:val="2"/>
    <w:pPr>
      <w:ind w:leftChars="1600" w:left="3360"/>
    </w:pPr>
  </w:style>
  <w:style w:type="character" w:styleId="a7">
    <w:name w:val="page number"/>
    <w:basedOn w:val="a0"/>
  </w:style>
  <w:style w:type="character" w:styleId="a8">
    <w:name w:val="FollowedHyperlink"/>
    <w:basedOn w:val="a0"/>
    <w:rPr>
      <w:color w:val="800080"/>
      <w:u w:val="single"/>
    </w:rPr>
  </w:style>
  <w:style w:type="character" w:styleId="a9">
    <w:name w:val="Hyperlink"/>
    <w:basedOn w:val="a0"/>
    <w:rPr>
      <w:color w:val="0000FF"/>
      <w:u w:val="single"/>
    </w:rPr>
  </w:style>
  <w:style w:type="paragraph" w:customStyle="1" w:styleId="10">
    <w:name w:val="目录标题1"/>
    <w:basedOn w:val="1"/>
    <w:next w:val="a"/>
    <w:uiPriority w:val="39"/>
    <w:unhideWhenUsed/>
    <w:qFormat/>
    <w:pPr>
      <w:keepNext w:val="0"/>
      <w:keepLines w:val="0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1">
    <w:name w:val="无间隔1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4433;\Documents\WeChat%20Files\ZyshadowApril\FileStorage\File\2019-06\&#25991;&#26723;&#27169;&#29256;\&#25991;&#26723;&#27169;&#29256;\&#20843;&#12289;&#27979;&#35797;&#20998;&#26512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CACADC-9FD9-4446-8AB8-919F05C1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TotalTime>0</TotalTime>
  <Pages>6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creator>又青</dc:creator>
  <cp:lastModifiedBy>王 子昂</cp:lastModifiedBy>
  <cp:revision>2</cp:revision>
  <dcterms:created xsi:type="dcterms:W3CDTF">2020-07-13T12:08:00Z</dcterms:created>
  <dcterms:modified xsi:type="dcterms:W3CDTF">2020-07-13T12:08:00Z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