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90AA2" w14:textId="5B9C45BB" w:rsidR="001C440F" w:rsidRDefault="003D068C">
      <w:pPr>
        <w:pStyle w:val="10"/>
        <w:spacing w:before="0"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0" allowOverlap="1" wp14:anchorId="571A48E8" wp14:editId="15F10D6A">
                <wp:simplePos x="0" y="0"/>
                <wp:positionH relativeFrom="page">
                  <wp:posOffset>4542790</wp:posOffset>
                </wp:positionH>
                <wp:positionV relativeFrom="page">
                  <wp:posOffset>-24765</wp:posOffset>
                </wp:positionV>
                <wp:extent cx="3710305" cy="10692130"/>
                <wp:effectExtent l="0" t="3810" r="0" b="635"/>
                <wp:wrapNone/>
                <wp:docPr id="3" name="组合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10305" cy="10692130"/>
                          <a:chOff x="7329" y="-36"/>
                          <a:chExt cx="6037" cy="15840"/>
                        </a:xfrm>
                      </wpg:grpSpPr>
                      <wpg:grpSp>
                        <wpg:cNvPr id="4" name="组合 8"/>
                        <wpg:cNvGrpSpPr>
                          <a:grpSpLocks/>
                        </wpg:cNvGrpSpPr>
                        <wpg:grpSpPr bwMode="auto">
                          <a:xfrm>
                            <a:off x="8330" y="-36"/>
                            <a:ext cx="4917" cy="15840"/>
                            <a:chOff x="8507" y="-36"/>
                            <a:chExt cx="4720" cy="15840"/>
                          </a:xfrm>
                        </wpg:grpSpPr>
                        <wps:wsp>
                          <wps:cNvPr id="5" name="矩形 4"/>
                          <wps:cNvSpPr>
                            <a:spLocks noChangeArrowheads="1"/>
                          </wps:cNvSpPr>
                          <wps:spPr bwMode="auto">
                            <a:xfrm>
                              <a:off x="8722" y="-36"/>
                              <a:ext cx="4505" cy="15840"/>
                            </a:xfrm>
                            <a:prstGeom prst="rect">
                              <a:avLst/>
                            </a:prstGeom>
                            <a:solidFill>
                              <a:srgbClr val="9BBB5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矩形 6" descr="Light vertical"/>
                          <wps:cNvSpPr>
                            <a:spLocks noChangeArrowheads="1"/>
                          </wps:cNvSpPr>
                          <wps:spPr bwMode="auto">
                            <a:xfrm>
                              <a:off x="8507" y="-25"/>
                              <a:ext cx="195" cy="15825"/>
                            </a:xfrm>
                            <a:prstGeom prst="rect">
                              <a:avLst/>
                            </a:prstGeom>
                            <a:pattFill prst="ltVert">
                              <a:fgClr>
                                <a:srgbClr val="9BBB59">
                                  <a:alpha val="79999"/>
                                </a:srgbClr>
                              </a:fgClr>
                              <a:bgClr>
                                <a:srgbClr val="FFFFFF">
                                  <a:alpha val="79999"/>
                                </a:srgbClr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7" name="矩形 10"/>
                        <wps:cNvSpPr>
                          <a:spLocks noChangeArrowheads="1"/>
                        </wps:cNvSpPr>
                        <wps:spPr bwMode="auto">
                          <a:xfrm>
                            <a:off x="8470" y="17"/>
                            <a:ext cx="4896" cy="3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89D1CF" w14:textId="77777777" w:rsidR="001C440F" w:rsidRPr="00000E59" w:rsidRDefault="00000E59">
                              <w:pPr>
                                <w:pStyle w:val="11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FFFFFF"/>
                                  <w:sz w:val="96"/>
                                  <w:szCs w:val="96"/>
                                </w:rPr>
                              </w:pPr>
                              <w:r w:rsidRPr="00000E59">
                                <w:rPr>
                                  <w:rFonts w:ascii="Cambria" w:hAnsi="Cambria"/>
                                  <w:b/>
                                  <w:bCs/>
                                  <w:color w:val="0000FF"/>
                                  <w:sz w:val="96"/>
                                  <w:szCs w:val="96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  <wps:wsp>
                        <wps:cNvPr id="8" name="矩形 14"/>
                        <wps:cNvSpPr>
                          <a:spLocks noChangeArrowheads="1"/>
                        </wps:cNvSpPr>
                        <wps:spPr bwMode="auto">
                          <a:xfrm>
                            <a:off x="7329" y="10675"/>
                            <a:ext cx="4889" cy="4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B3473C" w14:textId="77777777" w:rsidR="001C440F" w:rsidRPr="00000E59" w:rsidRDefault="001C440F">
                              <w:pPr>
                                <w:pStyle w:val="11"/>
                                <w:spacing w:line="360" w:lineRule="auto"/>
                                <w:rPr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1A48E8" id="组合 49" o:spid="_x0000_s1026" style="position:absolute;margin-left:357.7pt;margin-top:-1.95pt;width:292.15pt;height:841.9pt;z-index:251656192;mso-position-horizontal-relative:page;mso-position-vertical-relative:page" coordorigin="7329,-36" coordsize="6037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" o:allowincell="f">
                <v:group id="组合 8" o:spid="_x0000_s1027" style="position:absolute;left:8330;top:-36;width:4917;height:15840" coordorigin="8507,-36" coordsize="472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矩形 4" o:spid="_x0000_s1028" style="position:absolute;left:8722;top:-36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" fillcolor="#9bbb59" stroked="f"/>
                  <v:rect id="矩形 6" o:spid="_x0000_s1029" alt="Light vertical" style="position:absolute;left:8507;top:-25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" fillcolor="#9bbb59" stroked="f" strokeweight="1pt">
                    <v:fill r:id="rId9" o:title="" opacity="52428f" o:opacity2="52428f" type="pattern"/>
                  </v:rect>
                </v:group>
                <v:rect id="矩形 10" o:spid="_x0000_s1030" style="position:absolute;left:8470;top:17;width:4896;height:39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" filled="f" stroked="f" strokeweight="1pt">
                  <v:textbox inset="28.8pt,14.4pt,14.4pt,14.4pt">
                    <w:txbxContent>
                      <w:p w14:paraId="7989D1CF" w14:textId="77777777" w:rsidR="001C440F" w:rsidRPr="00000E59" w:rsidRDefault="00000E59">
                        <w:pPr>
                          <w:pStyle w:val="11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FFFFFF"/>
                            <w:sz w:val="96"/>
                            <w:szCs w:val="96"/>
                          </w:rPr>
                        </w:pPr>
                        <w:r w:rsidRPr="00000E59">
                          <w:rPr>
                            <w:rFonts w:ascii="Cambria" w:hAnsi="Cambria"/>
                            <w:b/>
                            <w:bCs/>
                            <w:color w:val="0000FF"/>
                            <w:sz w:val="96"/>
                            <w:szCs w:val="96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矩形 14" o:spid="_x0000_s1031" style="position:absolute;left:7329;top:10675;width:4889;height:44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" filled="f" stroked="f" strokeweight="1pt">
                  <v:textbox inset="28.8pt,14.4pt,14.4pt,14.4pt">
                    <w:txbxContent>
                      <w:p w14:paraId="1EB3473C" w14:textId="77777777" w:rsidR="001C440F" w:rsidRPr="00000E59" w:rsidRDefault="001C440F">
                        <w:pPr>
                          <w:pStyle w:val="11"/>
                          <w:spacing w:line="360" w:lineRule="auto"/>
                          <w:rPr>
                            <w:color w:val="FFFFFF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3A29A698" w14:textId="0F4B7E40" w:rsidR="001C440F" w:rsidRDefault="003D068C">
      <w:pPr>
        <w:widowControl/>
        <w:jc w:val="left"/>
        <w:sectPr w:rsidR="001C440F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6BD7F5" wp14:editId="439A3E0E">
                <wp:simplePos x="0" y="0"/>
                <wp:positionH relativeFrom="column">
                  <wp:posOffset>3867150</wp:posOffset>
                </wp:positionH>
                <wp:positionV relativeFrom="paragraph">
                  <wp:posOffset>5766435</wp:posOffset>
                </wp:positionV>
                <wp:extent cx="3258820" cy="3006725"/>
                <wp:effectExtent l="0" t="0" r="0" b="0"/>
                <wp:wrapNone/>
                <wp:docPr id="55" name="矩形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8820" cy="300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9F65AA2" w14:textId="37582830" w:rsidR="001C440F" w:rsidRDefault="00000E59">
                            <w:pPr>
                              <w:pStyle w:val="11"/>
                              <w:spacing w:line="360" w:lineRule="auto"/>
                              <w:rPr>
                                <w:rFonts w:ascii="仿宋" w:eastAsia="仿宋" w:hAnsi="仿宋"/>
                                <w:b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b/>
                                <w:sz w:val="24"/>
                                <w:szCs w:val="32"/>
                              </w:rPr>
                              <w:t>组长：</w:t>
                            </w:r>
                            <w:r w:rsidR="007577E5">
                              <w:rPr>
                                <w:rFonts w:ascii="仿宋" w:eastAsia="仿宋" w:hAnsi="仿宋" w:hint="eastAsia"/>
                                <w:b/>
                                <w:sz w:val="24"/>
                                <w:szCs w:val="32"/>
                              </w:rPr>
                              <w:t>王子昂</w:t>
                            </w:r>
                          </w:p>
                          <w:p w14:paraId="6AFFCB32" w14:textId="541C121C" w:rsidR="001C440F" w:rsidRDefault="00000E59">
                            <w:pPr>
                              <w:pStyle w:val="11"/>
                              <w:spacing w:line="360" w:lineRule="auto"/>
                              <w:rPr>
                                <w:rFonts w:ascii="仿宋" w:eastAsia="仿宋" w:hAnsi="仿宋"/>
                                <w:b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b/>
                                <w:sz w:val="24"/>
                                <w:szCs w:val="32"/>
                              </w:rPr>
                              <w:t>组员：</w:t>
                            </w:r>
                            <w:r w:rsidR="007577E5">
                              <w:rPr>
                                <w:rFonts w:ascii="仿宋" w:eastAsia="仿宋" w:hAnsi="仿宋" w:hint="eastAsia"/>
                                <w:b/>
                                <w:sz w:val="24"/>
                                <w:szCs w:val="32"/>
                              </w:rPr>
                              <w:t>王迪</w:t>
                            </w:r>
                          </w:p>
                          <w:p w14:paraId="72232EE7" w14:textId="68EF1FCB" w:rsidR="001C440F" w:rsidRDefault="007577E5">
                            <w:pPr>
                              <w:pStyle w:val="11"/>
                              <w:spacing w:line="360" w:lineRule="auto"/>
                              <w:ind w:firstLineChars="300" w:firstLine="723"/>
                              <w:rPr>
                                <w:rFonts w:ascii="仿宋" w:eastAsia="仿宋" w:hAnsi="仿宋"/>
                                <w:b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b/>
                                <w:sz w:val="24"/>
                                <w:szCs w:val="32"/>
                              </w:rPr>
                              <w:t>黎佩瑜</w:t>
                            </w:r>
                          </w:p>
                          <w:p w14:paraId="4ACB49EE" w14:textId="34BE8598" w:rsidR="001C440F" w:rsidRDefault="007577E5">
                            <w:pPr>
                              <w:pStyle w:val="11"/>
                              <w:spacing w:line="360" w:lineRule="auto"/>
                              <w:ind w:firstLineChars="300" w:firstLine="723"/>
                              <w:rPr>
                                <w:rFonts w:ascii="仿宋" w:eastAsia="仿宋" w:hAnsi="仿宋"/>
                                <w:b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b/>
                                <w:sz w:val="24"/>
                                <w:szCs w:val="32"/>
                              </w:rPr>
                              <w:t>陈灯月</w:t>
                            </w:r>
                          </w:p>
                          <w:p w14:paraId="0C17DD02" w14:textId="5484A89D" w:rsidR="007577E5" w:rsidRDefault="007577E5">
                            <w:pPr>
                              <w:pStyle w:val="11"/>
                              <w:spacing w:line="360" w:lineRule="auto"/>
                              <w:ind w:firstLineChars="300" w:firstLine="723"/>
                              <w:rPr>
                                <w:rFonts w:ascii="仿宋" w:eastAsia="仿宋" w:hAnsi="仿宋"/>
                                <w:b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b/>
                                <w:sz w:val="24"/>
                                <w:szCs w:val="32"/>
                              </w:rPr>
                              <w:t>童路勤</w:t>
                            </w:r>
                          </w:p>
                          <w:p w14:paraId="73E00C98" w14:textId="77777777" w:rsidR="001C440F" w:rsidRPr="00000E59" w:rsidRDefault="001C440F">
                            <w:pPr>
                              <w:pStyle w:val="11"/>
                              <w:spacing w:line="360" w:lineRule="auto"/>
                              <w:ind w:firstLineChars="300" w:firstLine="600"/>
                              <w:rPr>
                                <w:rFonts w:eastAsia="仿宋"/>
                                <w:color w:val="FFFFFF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365760" tIns="182880" rIns="182880" bIns="18288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6BD7F5" id="矩形 55" o:spid="_x0000_s1032" style="position:absolute;margin-left:304.5pt;margin-top:454.05pt;width:256.6pt;height:2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" filled="f" stroked="f">
                <v:textbox inset="28.8pt,14.4pt,14.4pt,14.4pt">
                  <w:txbxContent>
                    <w:p w14:paraId="29F65AA2" w14:textId="37582830" w:rsidR="001C440F" w:rsidRDefault="00000E59">
                      <w:pPr>
                        <w:pStyle w:val="11"/>
                        <w:spacing w:line="360" w:lineRule="auto"/>
                        <w:rPr>
                          <w:rFonts w:ascii="仿宋" w:eastAsia="仿宋" w:hAnsi="仿宋"/>
                          <w:b/>
                          <w:sz w:val="24"/>
                          <w:szCs w:val="32"/>
                        </w:rPr>
                      </w:pPr>
                      <w:r>
                        <w:rPr>
                          <w:rFonts w:ascii="仿宋" w:eastAsia="仿宋" w:hAnsi="仿宋" w:hint="eastAsia"/>
                          <w:b/>
                          <w:sz w:val="24"/>
                          <w:szCs w:val="32"/>
                        </w:rPr>
                        <w:t>组长：</w:t>
                      </w:r>
                      <w:r w:rsidR="007577E5">
                        <w:rPr>
                          <w:rFonts w:ascii="仿宋" w:eastAsia="仿宋" w:hAnsi="仿宋" w:hint="eastAsia"/>
                          <w:b/>
                          <w:sz w:val="24"/>
                          <w:szCs w:val="32"/>
                        </w:rPr>
                        <w:t>王子昂</w:t>
                      </w:r>
                    </w:p>
                    <w:p w14:paraId="6AFFCB32" w14:textId="541C121C" w:rsidR="001C440F" w:rsidRDefault="00000E59">
                      <w:pPr>
                        <w:pStyle w:val="11"/>
                        <w:spacing w:line="360" w:lineRule="auto"/>
                        <w:rPr>
                          <w:rFonts w:ascii="仿宋" w:eastAsia="仿宋" w:hAnsi="仿宋"/>
                          <w:b/>
                          <w:sz w:val="24"/>
                          <w:szCs w:val="32"/>
                        </w:rPr>
                      </w:pPr>
                      <w:r>
                        <w:rPr>
                          <w:rFonts w:ascii="仿宋" w:eastAsia="仿宋" w:hAnsi="仿宋" w:hint="eastAsia"/>
                          <w:b/>
                          <w:sz w:val="24"/>
                          <w:szCs w:val="32"/>
                        </w:rPr>
                        <w:t>组员：</w:t>
                      </w:r>
                      <w:r w:rsidR="007577E5">
                        <w:rPr>
                          <w:rFonts w:ascii="仿宋" w:eastAsia="仿宋" w:hAnsi="仿宋" w:hint="eastAsia"/>
                          <w:b/>
                          <w:sz w:val="24"/>
                          <w:szCs w:val="32"/>
                        </w:rPr>
                        <w:t>王迪</w:t>
                      </w:r>
                    </w:p>
                    <w:p w14:paraId="72232EE7" w14:textId="68EF1FCB" w:rsidR="001C440F" w:rsidRDefault="007577E5">
                      <w:pPr>
                        <w:pStyle w:val="11"/>
                        <w:spacing w:line="360" w:lineRule="auto"/>
                        <w:ind w:firstLineChars="300" w:firstLine="723"/>
                        <w:rPr>
                          <w:rFonts w:ascii="仿宋" w:eastAsia="仿宋" w:hAnsi="仿宋"/>
                          <w:b/>
                          <w:sz w:val="24"/>
                          <w:szCs w:val="32"/>
                        </w:rPr>
                      </w:pPr>
                      <w:r>
                        <w:rPr>
                          <w:rFonts w:ascii="仿宋" w:eastAsia="仿宋" w:hAnsi="仿宋" w:hint="eastAsia"/>
                          <w:b/>
                          <w:sz w:val="24"/>
                          <w:szCs w:val="32"/>
                        </w:rPr>
                        <w:t>黎佩瑜</w:t>
                      </w:r>
                    </w:p>
                    <w:p w14:paraId="4ACB49EE" w14:textId="34BE8598" w:rsidR="001C440F" w:rsidRDefault="007577E5">
                      <w:pPr>
                        <w:pStyle w:val="11"/>
                        <w:spacing w:line="360" w:lineRule="auto"/>
                        <w:ind w:firstLineChars="300" w:firstLine="723"/>
                        <w:rPr>
                          <w:rFonts w:ascii="仿宋" w:eastAsia="仿宋" w:hAnsi="仿宋"/>
                          <w:b/>
                          <w:sz w:val="24"/>
                          <w:szCs w:val="32"/>
                        </w:rPr>
                      </w:pPr>
                      <w:r>
                        <w:rPr>
                          <w:rFonts w:ascii="仿宋" w:eastAsia="仿宋" w:hAnsi="仿宋" w:hint="eastAsia"/>
                          <w:b/>
                          <w:sz w:val="24"/>
                          <w:szCs w:val="32"/>
                        </w:rPr>
                        <w:t>陈灯月</w:t>
                      </w:r>
                    </w:p>
                    <w:p w14:paraId="0C17DD02" w14:textId="5484A89D" w:rsidR="007577E5" w:rsidRDefault="007577E5">
                      <w:pPr>
                        <w:pStyle w:val="11"/>
                        <w:spacing w:line="360" w:lineRule="auto"/>
                        <w:ind w:firstLineChars="300" w:firstLine="723"/>
                        <w:rPr>
                          <w:rFonts w:ascii="仿宋" w:eastAsia="仿宋" w:hAnsi="仿宋"/>
                          <w:b/>
                          <w:sz w:val="24"/>
                          <w:szCs w:val="32"/>
                        </w:rPr>
                      </w:pPr>
                      <w:r>
                        <w:rPr>
                          <w:rFonts w:ascii="仿宋" w:eastAsia="仿宋" w:hAnsi="仿宋" w:hint="eastAsia"/>
                          <w:b/>
                          <w:sz w:val="24"/>
                          <w:szCs w:val="32"/>
                        </w:rPr>
                        <w:t>童路勤</w:t>
                      </w:r>
                    </w:p>
                    <w:p w14:paraId="73E00C98" w14:textId="77777777" w:rsidR="001C440F" w:rsidRPr="00000E59" w:rsidRDefault="001C440F">
                      <w:pPr>
                        <w:pStyle w:val="11"/>
                        <w:spacing w:line="360" w:lineRule="auto"/>
                        <w:ind w:firstLineChars="300" w:firstLine="600"/>
                        <w:rPr>
                          <w:rFonts w:eastAsia="仿宋"/>
                          <w:color w:val="FFFFFF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12488628" wp14:editId="069E8717">
                <wp:simplePos x="0" y="0"/>
                <wp:positionH relativeFrom="page">
                  <wp:posOffset>11430</wp:posOffset>
                </wp:positionH>
                <wp:positionV relativeFrom="page">
                  <wp:posOffset>2421255</wp:posOffset>
                </wp:positionV>
                <wp:extent cx="7334250" cy="1504950"/>
                <wp:effectExtent l="0" t="0" r="0" b="0"/>
                <wp:wrapNone/>
                <wp:docPr id="56" name="矩形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34250" cy="15049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D26E6AC" w14:textId="636EE8E6" w:rsidR="001C440F" w:rsidRPr="00000E59" w:rsidRDefault="00902BC3">
                            <w:pPr>
                              <w:ind w:right="360"/>
                              <w:jc w:val="center"/>
                              <w:rPr>
                                <w:rFonts w:ascii="华文中宋" w:eastAsia="华文中宋" w:hAnsi="华文中宋"/>
                                <w:color w:val="FFFFFF"/>
                                <w:sz w:val="52"/>
                                <w:szCs w:val="52"/>
                              </w:rPr>
                            </w:pPr>
                            <w:r w:rsidRPr="00000E59">
                              <w:rPr>
                                <w:rFonts w:ascii="华文中宋" w:eastAsia="华文中宋" w:hAnsi="华文中宋" w:hint="eastAsia"/>
                                <w:color w:val="FFFFFF"/>
                                <w:sz w:val="52"/>
                                <w:szCs w:val="52"/>
                              </w:rPr>
                              <w:t>天气预测</w:t>
                            </w:r>
                          </w:p>
                          <w:p w14:paraId="786C1AD7" w14:textId="1A667049" w:rsidR="001C440F" w:rsidRPr="00000E59" w:rsidRDefault="00000E59">
                            <w:pPr>
                              <w:ind w:right="360"/>
                              <w:jc w:val="center"/>
                              <w:rPr>
                                <w:rFonts w:ascii="华文中宋" w:eastAsia="华文中宋" w:hAnsi="华文中宋"/>
                                <w:color w:val="FFFFFF"/>
                                <w:sz w:val="52"/>
                                <w:szCs w:val="52"/>
                              </w:rPr>
                            </w:pPr>
                            <w:r w:rsidRPr="00000E59">
                              <w:rPr>
                                <w:rFonts w:ascii="华文中宋" w:eastAsia="华文中宋" w:hAnsi="华文中宋" w:hint="eastAsia"/>
                                <w:color w:val="FFFFFF"/>
                                <w:sz w:val="52"/>
                                <w:szCs w:val="52"/>
                              </w:rPr>
                              <w:t>项目开发计划</w:t>
                            </w:r>
                          </w:p>
                        </w:txbxContent>
                      </wps:txbx>
                      <wps:bodyPr lIns="182880" tIns="45720" rIns="182880" bIns="45720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488628" id="矩形 56" o:spid="_x0000_s1033" style="position:absolute;margin-left:.9pt;margin-top:190.65pt;width:577.5pt;height:118.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" o:allowincell="f" fillcolor="#4f81bd" strokecolor="white" strokeweight="1pt">
                <v:path arrowok="t"/>
                <v:textbox inset="14.4pt,,14.4pt">
                  <w:txbxContent>
                    <w:p w14:paraId="1D26E6AC" w14:textId="636EE8E6" w:rsidR="001C440F" w:rsidRPr="00000E59" w:rsidRDefault="00902BC3">
                      <w:pPr>
                        <w:ind w:right="360"/>
                        <w:jc w:val="center"/>
                        <w:rPr>
                          <w:rFonts w:ascii="华文中宋" w:eastAsia="华文中宋" w:hAnsi="华文中宋"/>
                          <w:color w:val="FFFFFF"/>
                          <w:sz w:val="52"/>
                          <w:szCs w:val="52"/>
                        </w:rPr>
                      </w:pPr>
                      <w:r w:rsidRPr="00000E59">
                        <w:rPr>
                          <w:rFonts w:ascii="华文中宋" w:eastAsia="华文中宋" w:hAnsi="华文中宋" w:hint="eastAsia"/>
                          <w:color w:val="FFFFFF"/>
                          <w:sz w:val="52"/>
                          <w:szCs w:val="52"/>
                        </w:rPr>
                        <w:t>天气预测</w:t>
                      </w:r>
                    </w:p>
                    <w:p w14:paraId="786C1AD7" w14:textId="1A667049" w:rsidR="001C440F" w:rsidRPr="00000E59" w:rsidRDefault="00000E59">
                      <w:pPr>
                        <w:ind w:right="360"/>
                        <w:jc w:val="center"/>
                        <w:rPr>
                          <w:rFonts w:ascii="华文中宋" w:eastAsia="华文中宋" w:hAnsi="华文中宋"/>
                          <w:color w:val="FFFFFF"/>
                          <w:sz w:val="52"/>
                          <w:szCs w:val="52"/>
                        </w:rPr>
                      </w:pPr>
                      <w:r w:rsidRPr="00000E59">
                        <w:rPr>
                          <w:rFonts w:ascii="华文中宋" w:eastAsia="华文中宋" w:hAnsi="华文中宋" w:hint="eastAsia"/>
                          <w:color w:val="FFFFFF"/>
                          <w:sz w:val="52"/>
                          <w:szCs w:val="52"/>
                        </w:rPr>
                        <w:t>项目开发计划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0" allowOverlap="1" wp14:anchorId="034F7032" wp14:editId="14F49212">
            <wp:simplePos x="0" y="0"/>
            <wp:positionH relativeFrom="page">
              <wp:posOffset>2874010</wp:posOffset>
            </wp:positionH>
            <wp:positionV relativeFrom="page">
              <wp:posOffset>3917950</wp:posOffset>
            </wp:positionV>
            <wp:extent cx="4682490" cy="3034030"/>
            <wp:effectExtent l="19050" t="19050" r="3810" b="0"/>
            <wp:wrapNone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490" cy="303403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FFFF"/>
                      </a:solidFill>
                      <a:round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E8E278" w14:textId="25A6AD2A" w:rsidR="001C440F" w:rsidRPr="004911EE" w:rsidRDefault="00000E59">
      <w:pPr>
        <w:jc w:val="center"/>
        <w:rPr>
          <w:sz w:val="52"/>
        </w:rPr>
      </w:pPr>
      <w:r w:rsidRPr="004911EE">
        <w:rPr>
          <w:rFonts w:hint="eastAsia"/>
          <w:sz w:val="32"/>
          <w:szCs w:val="32"/>
        </w:rPr>
        <w:lastRenderedPageBreak/>
        <w:t>项目开发计划</w:t>
      </w:r>
    </w:p>
    <w:p w14:paraId="3A116AB2" w14:textId="7DA8ED69" w:rsidR="00C211A5" w:rsidRPr="00295A30" w:rsidRDefault="00000E59">
      <w:pPr>
        <w:pStyle w:val="TOC1"/>
        <w:tabs>
          <w:tab w:val="right" w:leader="dot" w:pos="8296"/>
        </w:tabs>
        <w:rPr>
          <w:rFonts w:ascii="Calibri" w:hAnsi="Calibri"/>
          <w:noProof/>
          <w:szCs w:val="22"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hyperlink w:anchor="_Toc45562277" w:history="1">
        <w:r w:rsidR="00C211A5" w:rsidRPr="00436137">
          <w:rPr>
            <w:rStyle w:val="a9"/>
            <w:noProof/>
          </w:rPr>
          <w:t>1</w:t>
        </w:r>
        <w:r w:rsidR="00C211A5" w:rsidRPr="00436137">
          <w:rPr>
            <w:rStyle w:val="a9"/>
            <w:noProof/>
          </w:rPr>
          <w:t>．引言</w:t>
        </w:r>
        <w:r w:rsidR="00C211A5">
          <w:rPr>
            <w:noProof/>
            <w:webHidden/>
          </w:rPr>
          <w:tab/>
        </w:r>
        <w:r w:rsidR="00C211A5">
          <w:rPr>
            <w:noProof/>
            <w:webHidden/>
          </w:rPr>
          <w:fldChar w:fldCharType="begin"/>
        </w:r>
        <w:r w:rsidR="00C211A5">
          <w:rPr>
            <w:noProof/>
            <w:webHidden/>
          </w:rPr>
          <w:instrText xml:space="preserve"> PAGEREF _Toc45562277 \h </w:instrText>
        </w:r>
        <w:r w:rsidR="00C211A5">
          <w:rPr>
            <w:noProof/>
            <w:webHidden/>
          </w:rPr>
        </w:r>
        <w:r w:rsidR="00C211A5">
          <w:rPr>
            <w:noProof/>
            <w:webHidden/>
          </w:rPr>
          <w:fldChar w:fldCharType="separate"/>
        </w:r>
        <w:r w:rsidR="00C211A5">
          <w:rPr>
            <w:noProof/>
            <w:webHidden/>
          </w:rPr>
          <w:t>2</w:t>
        </w:r>
        <w:r w:rsidR="00C211A5">
          <w:rPr>
            <w:noProof/>
            <w:webHidden/>
          </w:rPr>
          <w:fldChar w:fldCharType="end"/>
        </w:r>
      </w:hyperlink>
    </w:p>
    <w:p w14:paraId="4936F672" w14:textId="4BC8B750" w:rsidR="00C211A5" w:rsidRPr="00295A30" w:rsidRDefault="00C2063F">
      <w:pPr>
        <w:pStyle w:val="TOC2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5562278" w:history="1">
        <w:r w:rsidR="00C211A5" w:rsidRPr="00436137">
          <w:rPr>
            <w:rStyle w:val="a9"/>
            <w:noProof/>
          </w:rPr>
          <w:t>1.1</w:t>
        </w:r>
        <w:r w:rsidR="00C211A5" w:rsidRPr="00436137">
          <w:rPr>
            <w:rStyle w:val="a9"/>
            <w:noProof/>
          </w:rPr>
          <w:t>编写目的</w:t>
        </w:r>
        <w:r w:rsidR="00C211A5">
          <w:rPr>
            <w:noProof/>
            <w:webHidden/>
          </w:rPr>
          <w:tab/>
        </w:r>
        <w:r w:rsidR="00C211A5">
          <w:rPr>
            <w:noProof/>
            <w:webHidden/>
          </w:rPr>
          <w:fldChar w:fldCharType="begin"/>
        </w:r>
        <w:r w:rsidR="00C211A5">
          <w:rPr>
            <w:noProof/>
            <w:webHidden/>
          </w:rPr>
          <w:instrText xml:space="preserve"> PAGEREF _Toc45562278 \h </w:instrText>
        </w:r>
        <w:r w:rsidR="00C211A5">
          <w:rPr>
            <w:noProof/>
            <w:webHidden/>
          </w:rPr>
        </w:r>
        <w:r w:rsidR="00C211A5">
          <w:rPr>
            <w:noProof/>
            <w:webHidden/>
          </w:rPr>
          <w:fldChar w:fldCharType="separate"/>
        </w:r>
        <w:r w:rsidR="00C211A5">
          <w:rPr>
            <w:noProof/>
            <w:webHidden/>
          </w:rPr>
          <w:t>2</w:t>
        </w:r>
        <w:r w:rsidR="00C211A5">
          <w:rPr>
            <w:noProof/>
            <w:webHidden/>
          </w:rPr>
          <w:fldChar w:fldCharType="end"/>
        </w:r>
      </w:hyperlink>
    </w:p>
    <w:p w14:paraId="5C994DB4" w14:textId="1C8F5E8D" w:rsidR="00C211A5" w:rsidRPr="00295A30" w:rsidRDefault="00C2063F">
      <w:pPr>
        <w:pStyle w:val="TOC2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5562279" w:history="1">
        <w:r w:rsidR="00C211A5" w:rsidRPr="00436137">
          <w:rPr>
            <w:rStyle w:val="a9"/>
            <w:noProof/>
          </w:rPr>
          <w:t>1.2</w:t>
        </w:r>
        <w:r w:rsidR="00C211A5" w:rsidRPr="00436137">
          <w:rPr>
            <w:rStyle w:val="a9"/>
            <w:noProof/>
          </w:rPr>
          <w:t>项目背景</w:t>
        </w:r>
        <w:r w:rsidR="00C211A5">
          <w:rPr>
            <w:noProof/>
            <w:webHidden/>
          </w:rPr>
          <w:tab/>
        </w:r>
        <w:r w:rsidR="00C211A5">
          <w:rPr>
            <w:noProof/>
            <w:webHidden/>
          </w:rPr>
          <w:fldChar w:fldCharType="begin"/>
        </w:r>
        <w:r w:rsidR="00C211A5">
          <w:rPr>
            <w:noProof/>
            <w:webHidden/>
          </w:rPr>
          <w:instrText xml:space="preserve"> PAGEREF _Toc45562279 \h </w:instrText>
        </w:r>
        <w:r w:rsidR="00C211A5">
          <w:rPr>
            <w:noProof/>
            <w:webHidden/>
          </w:rPr>
        </w:r>
        <w:r w:rsidR="00C211A5">
          <w:rPr>
            <w:noProof/>
            <w:webHidden/>
          </w:rPr>
          <w:fldChar w:fldCharType="separate"/>
        </w:r>
        <w:r w:rsidR="00C211A5">
          <w:rPr>
            <w:noProof/>
            <w:webHidden/>
          </w:rPr>
          <w:t>2</w:t>
        </w:r>
        <w:r w:rsidR="00C211A5">
          <w:rPr>
            <w:noProof/>
            <w:webHidden/>
          </w:rPr>
          <w:fldChar w:fldCharType="end"/>
        </w:r>
      </w:hyperlink>
    </w:p>
    <w:p w14:paraId="0046C783" w14:textId="32F8F3DE" w:rsidR="00C211A5" w:rsidRPr="00295A30" w:rsidRDefault="00C2063F">
      <w:pPr>
        <w:pStyle w:val="TOC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5562280" w:history="1">
        <w:r w:rsidR="00C211A5" w:rsidRPr="00436137">
          <w:rPr>
            <w:rStyle w:val="a9"/>
            <w:noProof/>
          </w:rPr>
          <w:t>2</w:t>
        </w:r>
        <w:r w:rsidR="00C211A5" w:rsidRPr="00436137">
          <w:rPr>
            <w:rStyle w:val="a9"/>
            <w:noProof/>
          </w:rPr>
          <w:t>．项目概述</w:t>
        </w:r>
        <w:r w:rsidR="00C211A5">
          <w:rPr>
            <w:noProof/>
            <w:webHidden/>
          </w:rPr>
          <w:tab/>
        </w:r>
        <w:r w:rsidR="00C211A5">
          <w:rPr>
            <w:noProof/>
            <w:webHidden/>
          </w:rPr>
          <w:fldChar w:fldCharType="begin"/>
        </w:r>
        <w:r w:rsidR="00C211A5">
          <w:rPr>
            <w:noProof/>
            <w:webHidden/>
          </w:rPr>
          <w:instrText xml:space="preserve"> PAGEREF _Toc45562280 \h </w:instrText>
        </w:r>
        <w:r w:rsidR="00C211A5">
          <w:rPr>
            <w:noProof/>
            <w:webHidden/>
          </w:rPr>
        </w:r>
        <w:r w:rsidR="00C211A5">
          <w:rPr>
            <w:noProof/>
            <w:webHidden/>
          </w:rPr>
          <w:fldChar w:fldCharType="separate"/>
        </w:r>
        <w:r w:rsidR="00C211A5">
          <w:rPr>
            <w:noProof/>
            <w:webHidden/>
          </w:rPr>
          <w:t>2</w:t>
        </w:r>
        <w:r w:rsidR="00C211A5">
          <w:rPr>
            <w:noProof/>
            <w:webHidden/>
          </w:rPr>
          <w:fldChar w:fldCharType="end"/>
        </w:r>
      </w:hyperlink>
    </w:p>
    <w:p w14:paraId="3660AD41" w14:textId="21D96D0D" w:rsidR="00C211A5" w:rsidRPr="00295A30" w:rsidRDefault="00C2063F">
      <w:pPr>
        <w:pStyle w:val="TOC2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5562281" w:history="1">
        <w:r w:rsidR="00C211A5" w:rsidRPr="00436137">
          <w:rPr>
            <w:rStyle w:val="a9"/>
            <w:noProof/>
          </w:rPr>
          <w:t>2.1</w:t>
        </w:r>
        <w:r w:rsidR="00C211A5" w:rsidRPr="00436137">
          <w:rPr>
            <w:rStyle w:val="a9"/>
            <w:noProof/>
          </w:rPr>
          <w:t>工作内容</w:t>
        </w:r>
        <w:r w:rsidR="00C211A5">
          <w:rPr>
            <w:noProof/>
            <w:webHidden/>
          </w:rPr>
          <w:tab/>
        </w:r>
        <w:r w:rsidR="00C211A5">
          <w:rPr>
            <w:noProof/>
            <w:webHidden/>
          </w:rPr>
          <w:fldChar w:fldCharType="begin"/>
        </w:r>
        <w:r w:rsidR="00C211A5">
          <w:rPr>
            <w:noProof/>
            <w:webHidden/>
          </w:rPr>
          <w:instrText xml:space="preserve"> PAGEREF _Toc45562281 \h </w:instrText>
        </w:r>
        <w:r w:rsidR="00C211A5">
          <w:rPr>
            <w:noProof/>
            <w:webHidden/>
          </w:rPr>
        </w:r>
        <w:r w:rsidR="00C211A5">
          <w:rPr>
            <w:noProof/>
            <w:webHidden/>
          </w:rPr>
          <w:fldChar w:fldCharType="separate"/>
        </w:r>
        <w:r w:rsidR="00C211A5">
          <w:rPr>
            <w:noProof/>
            <w:webHidden/>
          </w:rPr>
          <w:t>2</w:t>
        </w:r>
        <w:r w:rsidR="00C211A5">
          <w:rPr>
            <w:noProof/>
            <w:webHidden/>
          </w:rPr>
          <w:fldChar w:fldCharType="end"/>
        </w:r>
      </w:hyperlink>
    </w:p>
    <w:p w14:paraId="35E36717" w14:textId="00037093" w:rsidR="00C211A5" w:rsidRPr="00295A30" w:rsidRDefault="00C2063F">
      <w:pPr>
        <w:pStyle w:val="TOC2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5562282" w:history="1">
        <w:r w:rsidR="00C211A5" w:rsidRPr="00436137">
          <w:rPr>
            <w:rStyle w:val="a9"/>
            <w:noProof/>
          </w:rPr>
          <w:t>2.2</w:t>
        </w:r>
        <w:r w:rsidR="00C211A5" w:rsidRPr="00436137">
          <w:rPr>
            <w:rStyle w:val="a9"/>
            <w:noProof/>
          </w:rPr>
          <w:t>条件与限制</w:t>
        </w:r>
        <w:r w:rsidR="00C211A5">
          <w:rPr>
            <w:noProof/>
            <w:webHidden/>
          </w:rPr>
          <w:tab/>
        </w:r>
        <w:r w:rsidR="00C211A5">
          <w:rPr>
            <w:noProof/>
            <w:webHidden/>
          </w:rPr>
          <w:fldChar w:fldCharType="begin"/>
        </w:r>
        <w:r w:rsidR="00C211A5">
          <w:rPr>
            <w:noProof/>
            <w:webHidden/>
          </w:rPr>
          <w:instrText xml:space="preserve"> PAGEREF _Toc45562282 \h </w:instrText>
        </w:r>
        <w:r w:rsidR="00C211A5">
          <w:rPr>
            <w:noProof/>
            <w:webHidden/>
          </w:rPr>
        </w:r>
        <w:r w:rsidR="00C211A5">
          <w:rPr>
            <w:noProof/>
            <w:webHidden/>
          </w:rPr>
          <w:fldChar w:fldCharType="separate"/>
        </w:r>
        <w:r w:rsidR="00C211A5">
          <w:rPr>
            <w:noProof/>
            <w:webHidden/>
          </w:rPr>
          <w:t>3</w:t>
        </w:r>
        <w:r w:rsidR="00C211A5">
          <w:rPr>
            <w:noProof/>
            <w:webHidden/>
          </w:rPr>
          <w:fldChar w:fldCharType="end"/>
        </w:r>
      </w:hyperlink>
    </w:p>
    <w:p w14:paraId="6FF6A25D" w14:textId="632F55C1" w:rsidR="00C211A5" w:rsidRPr="00295A30" w:rsidRDefault="00C2063F">
      <w:pPr>
        <w:pStyle w:val="TOC2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5562283" w:history="1">
        <w:r w:rsidR="00C211A5" w:rsidRPr="00436137">
          <w:rPr>
            <w:rStyle w:val="a9"/>
            <w:noProof/>
          </w:rPr>
          <w:t>2.3</w:t>
        </w:r>
        <w:r w:rsidR="00C211A5" w:rsidRPr="00436137">
          <w:rPr>
            <w:rStyle w:val="a9"/>
            <w:noProof/>
          </w:rPr>
          <w:t>产品</w:t>
        </w:r>
        <w:r w:rsidR="00C211A5">
          <w:rPr>
            <w:noProof/>
            <w:webHidden/>
          </w:rPr>
          <w:tab/>
        </w:r>
        <w:r w:rsidR="00C211A5">
          <w:rPr>
            <w:noProof/>
            <w:webHidden/>
          </w:rPr>
          <w:fldChar w:fldCharType="begin"/>
        </w:r>
        <w:r w:rsidR="00C211A5">
          <w:rPr>
            <w:noProof/>
            <w:webHidden/>
          </w:rPr>
          <w:instrText xml:space="preserve"> PAGEREF _Toc45562283 \h </w:instrText>
        </w:r>
        <w:r w:rsidR="00C211A5">
          <w:rPr>
            <w:noProof/>
            <w:webHidden/>
          </w:rPr>
        </w:r>
        <w:r w:rsidR="00C211A5">
          <w:rPr>
            <w:noProof/>
            <w:webHidden/>
          </w:rPr>
          <w:fldChar w:fldCharType="separate"/>
        </w:r>
        <w:r w:rsidR="00C211A5">
          <w:rPr>
            <w:noProof/>
            <w:webHidden/>
          </w:rPr>
          <w:t>3</w:t>
        </w:r>
        <w:r w:rsidR="00C211A5">
          <w:rPr>
            <w:noProof/>
            <w:webHidden/>
          </w:rPr>
          <w:fldChar w:fldCharType="end"/>
        </w:r>
      </w:hyperlink>
    </w:p>
    <w:p w14:paraId="63BFAEC9" w14:textId="45E3CE7E" w:rsidR="00C211A5" w:rsidRPr="00295A30" w:rsidRDefault="00C2063F">
      <w:pPr>
        <w:pStyle w:val="TOC2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5562284" w:history="1">
        <w:r w:rsidR="00C211A5" w:rsidRPr="00436137">
          <w:rPr>
            <w:rStyle w:val="a9"/>
            <w:noProof/>
          </w:rPr>
          <w:t>2.4</w:t>
        </w:r>
        <w:r w:rsidR="00C211A5" w:rsidRPr="00436137">
          <w:rPr>
            <w:rStyle w:val="a9"/>
            <w:noProof/>
          </w:rPr>
          <w:t>服务</w:t>
        </w:r>
        <w:r w:rsidR="00C211A5">
          <w:rPr>
            <w:noProof/>
            <w:webHidden/>
          </w:rPr>
          <w:tab/>
        </w:r>
        <w:r w:rsidR="00C211A5">
          <w:rPr>
            <w:noProof/>
            <w:webHidden/>
          </w:rPr>
          <w:fldChar w:fldCharType="begin"/>
        </w:r>
        <w:r w:rsidR="00C211A5">
          <w:rPr>
            <w:noProof/>
            <w:webHidden/>
          </w:rPr>
          <w:instrText xml:space="preserve"> PAGEREF _Toc45562284 \h </w:instrText>
        </w:r>
        <w:r w:rsidR="00C211A5">
          <w:rPr>
            <w:noProof/>
            <w:webHidden/>
          </w:rPr>
        </w:r>
        <w:r w:rsidR="00C211A5">
          <w:rPr>
            <w:noProof/>
            <w:webHidden/>
          </w:rPr>
          <w:fldChar w:fldCharType="separate"/>
        </w:r>
        <w:r w:rsidR="00C211A5">
          <w:rPr>
            <w:noProof/>
            <w:webHidden/>
          </w:rPr>
          <w:t>3</w:t>
        </w:r>
        <w:r w:rsidR="00C211A5">
          <w:rPr>
            <w:noProof/>
            <w:webHidden/>
          </w:rPr>
          <w:fldChar w:fldCharType="end"/>
        </w:r>
      </w:hyperlink>
    </w:p>
    <w:p w14:paraId="4BA14F87" w14:textId="04F656E3" w:rsidR="00C211A5" w:rsidRPr="00295A30" w:rsidRDefault="00C2063F">
      <w:pPr>
        <w:pStyle w:val="TOC2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5562285" w:history="1">
        <w:r w:rsidR="00C211A5" w:rsidRPr="00436137">
          <w:rPr>
            <w:rStyle w:val="a9"/>
            <w:noProof/>
          </w:rPr>
          <w:t>2.5</w:t>
        </w:r>
        <w:r w:rsidR="00C211A5" w:rsidRPr="00436137">
          <w:rPr>
            <w:rStyle w:val="a9"/>
            <w:noProof/>
          </w:rPr>
          <w:t>验收标准</w:t>
        </w:r>
        <w:r w:rsidR="00C211A5">
          <w:rPr>
            <w:noProof/>
            <w:webHidden/>
          </w:rPr>
          <w:tab/>
        </w:r>
        <w:r w:rsidR="00C211A5">
          <w:rPr>
            <w:noProof/>
            <w:webHidden/>
          </w:rPr>
          <w:fldChar w:fldCharType="begin"/>
        </w:r>
        <w:r w:rsidR="00C211A5">
          <w:rPr>
            <w:noProof/>
            <w:webHidden/>
          </w:rPr>
          <w:instrText xml:space="preserve"> PAGEREF _Toc45562285 \h </w:instrText>
        </w:r>
        <w:r w:rsidR="00C211A5">
          <w:rPr>
            <w:noProof/>
            <w:webHidden/>
          </w:rPr>
        </w:r>
        <w:r w:rsidR="00C211A5">
          <w:rPr>
            <w:noProof/>
            <w:webHidden/>
          </w:rPr>
          <w:fldChar w:fldCharType="separate"/>
        </w:r>
        <w:r w:rsidR="00C211A5">
          <w:rPr>
            <w:noProof/>
            <w:webHidden/>
          </w:rPr>
          <w:t>3</w:t>
        </w:r>
        <w:r w:rsidR="00C211A5">
          <w:rPr>
            <w:noProof/>
            <w:webHidden/>
          </w:rPr>
          <w:fldChar w:fldCharType="end"/>
        </w:r>
      </w:hyperlink>
    </w:p>
    <w:p w14:paraId="0674C736" w14:textId="5ECAD35E" w:rsidR="00C211A5" w:rsidRPr="00295A30" w:rsidRDefault="00C2063F">
      <w:pPr>
        <w:pStyle w:val="TOC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5562286" w:history="1">
        <w:r w:rsidR="00C211A5" w:rsidRPr="00436137">
          <w:rPr>
            <w:rStyle w:val="a9"/>
            <w:noProof/>
          </w:rPr>
          <w:t>3</w:t>
        </w:r>
        <w:r w:rsidR="00C211A5" w:rsidRPr="00436137">
          <w:rPr>
            <w:rStyle w:val="a9"/>
            <w:noProof/>
          </w:rPr>
          <w:t>．实施计划</w:t>
        </w:r>
        <w:r w:rsidR="00C211A5">
          <w:rPr>
            <w:noProof/>
            <w:webHidden/>
          </w:rPr>
          <w:tab/>
        </w:r>
        <w:r w:rsidR="00C211A5">
          <w:rPr>
            <w:noProof/>
            <w:webHidden/>
          </w:rPr>
          <w:fldChar w:fldCharType="begin"/>
        </w:r>
        <w:r w:rsidR="00C211A5">
          <w:rPr>
            <w:noProof/>
            <w:webHidden/>
          </w:rPr>
          <w:instrText xml:space="preserve"> PAGEREF _Toc45562286 \h </w:instrText>
        </w:r>
        <w:r w:rsidR="00C211A5">
          <w:rPr>
            <w:noProof/>
            <w:webHidden/>
          </w:rPr>
        </w:r>
        <w:r w:rsidR="00C211A5">
          <w:rPr>
            <w:noProof/>
            <w:webHidden/>
          </w:rPr>
          <w:fldChar w:fldCharType="separate"/>
        </w:r>
        <w:r w:rsidR="00C211A5">
          <w:rPr>
            <w:noProof/>
            <w:webHidden/>
          </w:rPr>
          <w:t>3</w:t>
        </w:r>
        <w:r w:rsidR="00C211A5">
          <w:rPr>
            <w:noProof/>
            <w:webHidden/>
          </w:rPr>
          <w:fldChar w:fldCharType="end"/>
        </w:r>
      </w:hyperlink>
    </w:p>
    <w:p w14:paraId="490B1BF0" w14:textId="3B86D4E5" w:rsidR="00C211A5" w:rsidRPr="00295A30" w:rsidRDefault="00C2063F">
      <w:pPr>
        <w:pStyle w:val="TOC2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5562287" w:history="1">
        <w:r w:rsidR="00C211A5" w:rsidRPr="00436137">
          <w:rPr>
            <w:rStyle w:val="a9"/>
            <w:noProof/>
          </w:rPr>
          <w:t>3.1</w:t>
        </w:r>
        <w:r w:rsidR="00C211A5" w:rsidRPr="00436137">
          <w:rPr>
            <w:rStyle w:val="a9"/>
            <w:noProof/>
          </w:rPr>
          <w:t>任务分解</w:t>
        </w:r>
        <w:r w:rsidR="00C211A5">
          <w:rPr>
            <w:noProof/>
            <w:webHidden/>
          </w:rPr>
          <w:tab/>
        </w:r>
        <w:r w:rsidR="00C211A5">
          <w:rPr>
            <w:noProof/>
            <w:webHidden/>
          </w:rPr>
          <w:fldChar w:fldCharType="begin"/>
        </w:r>
        <w:r w:rsidR="00C211A5">
          <w:rPr>
            <w:noProof/>
            <w:webHidden/>
          </w:rPr>
          <w:instrText xml:space="preserve"> PAGEREF _Toc45562287 \h </w:instrText>
        </w:r>
        <w:r w:rsidR="00C211A5">
          <w:rPr>
            <w:noProof/>
            <w:webHidden/>
          </w:rPr>
        </w:r>
        <w:r w:rsidR="00C211A5">
          <w:rPr>
            <w:noProof/>
            <w:webHidden/>
          </w:rPr>
          <w:fldChar w:fldCharType="separate"/>
        </w:r>
        <w:r w:rsidR="00C211A5">
          <w:rPr>
            <w:noProof/>
            <w:webHidden/>
          </w:rPr>
          <w:t>3</w:t>
        </w:r>
        <w:r w:rsidR="00C211A5">
          <w:rPr>
            <w:noProof/>
            <w:webHidden/>
          </w:rPr>
          <w:fldChar w:fldCharType="end"/>
        </w:r>
      </w:hyperlink>
    </w:p>
    <w:p w14:paraId="4A3B9E4E" w14:textId="71E1E38A" w:rsidR="00C211A5" w:rsidRPr="00295A30" w:rsidRDefault="00C2063F">
      <w:pPr>
        <w:pStyle w:val="TOC2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5562288" w:history="1">
        <w:r w:rsidR="00C211A5" w:rsidRPr="00436137">
          <w:rPr>
            <w:rStyle w:val="a9"/>
            <w:noProof/>
          </w:rPr>
          <w:t>3.2</w:t>
        </w:r>
        <w:r w:rsidR="00C211A5" w:rsidRPr="00436137">
          <w:rPr>
            <w:rStyle w:val="a9"/>
            <w:noProof/>
          </w:rPr>
          <w:t>进度</w:t>
        </w:r>
        <w:r w:rsidR="00C211A5">
          <w:rPr>
            <w:noProof/>
            <w:webHidden/>
          </w:rPr>
          <w:tab/>
        </w:r>
        <w:r w:rsidR="00C211A5">
          <w:rPr>
            <w:noProof/>
            <w:webHidden/>
          </w:rPr>
          <w:fldChar w:fldCharType="begin"/>
        </w:r>
        <w:r w:rsidR="00C211A5">
          <w:rPr>
            <w:noProof/>
            <w:webHidden/>
          </w:rPr>
          <w:instrText xml:space="preserve"> PAGEREF _Toc45562288 \h </w:instrText>
        </w:r>
        <w:r w:rsidR="00C211A5">
          <w:rPr>
            <w:noProof/>
            <w:webHidden/>
          </w:rPr>
        </w:r>
        <w:r w:rsidR="00C211A5">
          <w:rPr>
            <w:noProof/>
            <w:webHidden/>
          </w:rPr>
          <w:fldChar w:fldCharType="separate"/>
        </w:r>
        <w:r w:rsidR="00C211A5">
          <w:rPr>
            <w:noProof/>
            <w:webHidden/>
          </w:rPr>
          <w:t>4</w:t>
        </w:r>
        <w:r w:rsidR="00C211A5">
          <w:rPr>
            <w:noProof/>
            <w:webHidden/>
          </w:rPr>
          <w:fldChar w:fldCharType="end"/>
        </w:r>
      </w:hyperlink>
    </w:p>
    <w:p w14:paraId="6C34E130" w14:textId="065AC216" w:rsidR="00C211A5" w:rsidRPr="00295A30" w:rsidRDefault="00C2063F">
      <w:pPr>
        <w:pStyle w:val="TOC2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5562289" w:history="1">
        <w:r w:rsidR="00C211A5" w:rsidRPr="00436137">
          <w:rPr>
            <w:rStyle w:val="a9"/>
            <w:noProof/>
          </w:rPr>
          <w:t>3.3</w:t>
        </w:r>
        <w:r w:rsidR="00C211A5" w:rsidRPr="00436137">
          <w:rPr>
            <w:rStyle w:val="a9"/>
            <w:noProof/>
          </w:rPr>
          <w:t>关键问题</w:t>
        </w:r>
        <w:r w:rsidR="00C211A5">
          <w:rPr>
            <w:noProof/>
            <w:webHidden/>
          </w:rPr>
          <w:tab/>
        </w:r>
        <w:r w:rsidR="00C211A5">
          <w:rPr>
            <w:noProof/>
            <w:webHidden/>
          </w:rPr>
          <w:fldChar w:fldCharType="begin"/>
        </w:r>
        <w:r w:rsidR="00C211A5">
          <w:rPr>
            <w:noProof/>
            <w:webHidden/>
          </w:rPr>
          <w:instrText xml:space="preserve"> PAGEREF _Toc45562289 \h </w:instrText>
        </w:r>
        <w:r w:rsidR="00C211A5">
          <w:rPr>
            <w:noProof/>
            <w:webHidden/>
          </w:rPr>
        </w:r>
        <w:r w:rsidR="00C211A5">
          <w:rPr>
            <w:noProof/>
            <w:webHidden/>
          </w:rPr>
          <w:fldChar w:fldCharType="separate"/>
        </w:r>
        <w:r w:rsidR="00C211A5">
          <w:rPr>
            <w:noProof/>
            <w:webHidden/>
          </w:rPr>
          <w:t>4</w:t>
        </w:r>
        <w:r w:rsidR="00C211A5">
          <w:rPr>
            <w:noProof/>
            <w:webHidden/>
          </w:rPr>
          <w:fldChar w:fldCharType="end"/>
        </w:r>
      </w:hyperlink>
    </w:p>
    <w:p w14:paraId="43AFD9E3" w14:textId="57D8EF07" w:rsidR="00C211A5" w:rsidRPr="00295A30" w:rsidRDefault="00C2063F">
      <w:pPr>
        <w:pStyle w:val="TOC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5562290" w:history="1">
        <w:r w:rsidR="00C211A5" w:rsidRPr="00436137">
          <w:rPr>
            <w:rStyle w:val="a9"/>
            <w:noProof/>
          </w:rPr>
          <w:t>4</w:t>
        </w:r>
        <w:r w:rsidR="00C211A5" w:rsidRPr="00436137">
          <w:rPr>
            <w:rStyle w:val="a9"/>
            <w:noProof/>
          </w:rPr>
          <w:t>．</w:t>
        </w:r>
        <w:r w:rsidR="00C211A5" w:rsidRPr="00436137">
          <w:rPr>
            <w:rStyle w:val="a9"/>
            <w:noProof/>
          </w:rPr>
          <w:t xml:space="preserve"> </w:t>
        </w:r>
        <w:r w:rsidR="00C211A5" w:rsidRPr="00436137">
          <w:rPr>
            <w:rStyle w:val="a9"/>
            <w:noProof/>
          </w:rPr>
          <w:t>人员组织及分工</w:t>
        </w:r>
        <w:r w:rsidR="00C211A5">
          <w:rPr>
            <w:noProof/>
            <w:webHidden/>
          </w:rPr>
          <w:tab/>
        </w:r>
        <w:r w:rsidR="00C211A5">
          <w:rPr>
            <w:noProof/>
            <w:webHidden/>
          </w:rPr>
          <w:fldChar w:fldCharType="begin"/>
        </w:r>
        <w:r w:rsidR="00C211A5">
          <w:rPr>
            <w:noProof/>
            <w:webHidden/>
          </w:rPr>
          <w:instrText xml:space="preserve"> PAGEREF _Toc45562290 \h </w:instrText>
        </w:r>
        <w:r w:rsidR="00C211A5">
          <w:rPr>
            <w:noProof/>
            <w:webHidden/>
          </w:rPr>
        </w:r>
        <w:r w:rsidR="00C211A5">
          <w:rPr>
            <w:noProof/>
            <w:webHidden/>
          </w:rPr>
          <w:fldChar w:fldCharType="separate"/>
        </w:r>
        <w:r w:rsidR="00C211A5">
          <w:rPr>
            <w:noProof/>
            <w:webHidden/>
          </w:rPr>
          <w:t>4</w:t>
        </w:r>
        <w:r w:rsidR="00C211A5">
          <w:rPr>
            <w:noProof/>
            <w:webHidden/>
          </w:rPr>
          <w:fldChar w:fldCharType="end"/>
        </w:r>
      </w:hyperlink>
    </w:p>
    <w:p w14:paraId="4C469F39" w14:textId="4E41C07C" w:rsidR="00C211A5" w:rsidRPr="00295A30" w:rsidRDefault="00C2063F">
      <w:pPr>
        <w:pStyle w:val="TOC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5562291" w:history="1">
        <w:r w:rsidR="00C211A5" w:rsidRPr="00436137">
          <w:rPr>
            <w:rStyle w:val="a9"/>
            <w:noProof/>
          </w:rPr>
          <w:t>5</w:t>
        </w:r>
        <w:r w:rsidR="00C211A5" w:rsidRPr="00436137">
          <w:rPr>
            <w:rStyle w:val="a9"/>
            <w:noProof/>
          </w:rPr>
          <w:t>．</w:t>
        </w:r>
        <w:r w:rsidR="00C211A5" w:rsidRPr="00436137">
          <w:rPr>
            <w:rStyle w:val="a9"/>
            <w:noProof/>
          </w:rPr>
          <w:t xml:space="preserve"> </w:t>
        </w:r>
        <w:r w:rsidR="00C211A5" w:rsidRPr="00436137">
          <w:rPr>
            <w:rStyle w:val="a9"/>
            <w:noProof/>
          </w:rPr>
          <w:t>交付期限</w:t>
        </w:r>
        <w:r w:rsidR="00C211A5">
          <w:rPr>
            <w:noProof/>
            <w:webHidden/>
          </w:rPr>
          <w:tab/>
        </w:r>
        <w:r w:rsidR="00C211A5">
          <w:rPr>
            <w:noProof/>
            <w:webHidden/>
          </w:rPr>
          <w:fldChar w:fldCharType="begin"/>
        </w:r>
        <w:r w:rsidR="00C211A5">
          <w:rPr>
            <w:noProof/>
            <w:webHidden/>
          </w:rPr>
          <w:instrText xml:space="preserve"> PAGEREF _Toc45562291 \h </w:instrText>
        </w:r>
        <w:r w:rsidR="00C211A5">
          <w:rPr>
            <w:noProof/>
            <w:webHidden/>
          </w:rPr>
        </w:r>
        <w:r w:rsidR="00C211A5">
          <w:rPr>
            <w:noProof/>
            <w:webHidden/>
          </w:rPr>
          <w:fldChar w:fldCharType="separate"/>
        </w:r>
        <w:r w:rsidR="00C211A5">
          <w:rPr>
            <w:noProof/>
            <w:webHidden/>
          </w:rPr>
          <w:t>4</w:t>
        </w:r>
        <w:r w:rsidR="00C211A5">
          <w:rPr>
            <w:noProof/>
            <w:webHidden/>
          </w:rPr>
          <w:fldChar w:fldCharType="end"/>
        </w:r>
      </w:hyperlink>
    </w:p>
    <w:p w14:paraId="4C572BAB" w14:textId="75F1795A" w:rsidR="00C211A5" w:rsidRPr="00295A30" w:rsidRDefault="00C2063F">
      <w:pPr>
        <w:pStyle w:val="TOC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5562292" w:history="1">
        <w:r w:rsidR="00C211A5" w:rsidRPr="00436137">
          <w:rPr>
            <w:rStyle w:val="a9"/>
            <w:noProof/>
          </w:rPr>
          <w:t>6</w:t>
        </w:r>
        <w:r w:rsidR="00C211A5" w:rsidRPr="00436137">
          <w:rPr>
            <w:rStyle w:val="a9"/>
            <w:noProof/>
          </w:rPr>
          <w:t>．专题计划要点</w:t>
        </w:r>
        <w:r w:rsidR="00C211A5">
          <w:rPr>
            <w:noProof/>
            <w:webHidden/>
          </w:rPr>
          <w:tab/>
        </w:r>
        <w:r w:rsidR="00C211A5">
          <w:rPr>
            <w:noProof/>
            <w:webHidden/>
          </w:rPr>
          <w:fldChar w:fldCharType="begin"/>
        </w:r>
        <w:r w:rsidR="00C211A5">
          <w:rPr>
            <w:noProof/>
            <w:webHidden/>
          </w:rPr>
          <w:instrText xml:space="preserve"> PAGEREF _Toc45562292 \h </w:instrText>
        </w:r>
        <w:r w:rsidR="00C211A5">
          <w:rPr>
            <w:noProof/>
            <w:webHidden/>
          </w:rPr>
        </w:r>
        <w:r w:rsidR="00C211A5">
          <w:rPr>
            <w:noProof/>
            <w:webHidden/>
          </w:rPr>
          <w:fldChar w:fldCharType="separate"/>
        </w:r>
        <w:r w:rsidR="00C211A5">
          <w:rPr>
            <w:noProof/>
            <w:webHidden/>
          </w:rPr>
          <w:t>4</w:t>
        </w:r>
        <w:r w:rsidR="00C211A5">
          <w:rPr>
            <w:noProof/>
            <w:webHidden/>
          </w:rPr>
          <w:fldChar w:fldCharType="end"/>
        </w:r>
      </w:hyperlink>
    </w:p>
    <w:p w14:paraId="4FD8E246" w14:textId="4733106B" w:rsidR="001C440F" w:rsidRDefault="00000E59">
      <w:r>
        <w:fldChar w:fldCharType="end"/>
      </w:r>
    </w:p>
    <w:p w14:paraId="4E6D6F2C" w14:textId="77777777" w:rsidR="001C440F" w:rsidRDefault="001C440F"/>
    <w:p w14:paraId="574EB95C" w14:textId="77777777" w:rsidR="001C440F" w:rsidRDefault="001C440F"/>
    <w:p w14:paraId="0229D81D" w14:textId="77777777" w:rsidR="001C440F" w:rsidRDefault="001C440F"/>
    <w:p w14:paraId="1A549446" w14:textId="77777777" w:rsidR="001C440F" w:rsidRDefault="001C440F"/>
    <w:p w14:paraId="39C8FCB3" w14:textId="77777777" w:rsidR="001C440F" w:rsidRDefault="001C440F"/>
    <w:p w14:paraId="6E934381" w14:textId="77777777" w:rsidR="001C440F" w:rsidRDefault="001C440F"/>
    <w:p w14:paraId="22919BF5" w14:textId="77777777" w:rsidR="001C440F" w:rsidRDefault="001C440F"/>
    <w:p w14:paraId="4718D5A7" w14:textId="77777777" w:rsidR="001C440F" w:rsidRDefault="001C440F"/>
    <w:p w14:paraId="1EC944BB" w14:textId="77777777" w:rsidR="001C440F" w:rsidRDefault="001C440F"/>
    <w:p w14:paraId="2A5E8457" w14:textId="77777777" w:rsidR="001C440F" w:rsidRDefault="001C440F"/>
    <w:p w14:paraId="0707BF3F" w14:textId="77777777" w:rsidR="001C440F" w:rsidRDefault="001C440F"/>
    <w:p w14:paraId="4F408BDC" w14:textId="77777777" w:rsidR="001C440F" w:rsidRDefault="001C440F"/>
    <w:p w14:paraId="7A4244B2" w14:textId="77777777" w:rsidR="001C440F" w:rsidRDefault="001C440F"/>
    <w:p w14:paraId="5B524F55" w14:textId="77777777" w:rsidR="001C440F" w:rsidRDefault="001C440F"/>
    <w:p w14:paraId="7FBA54A7" w14:textId="77777777" w:rsidR="001C440F" w:rsidRDefault="001C440F"/>
    <w:p w14:paraId="2A4E96A3" w14:textId="77777777" w:rsidR="001C440F" w:rsidRDefault="001C440F"/>
    <w:p w14:paraId="23F5AA62" w14:textId="77777777" w:rsidR="001C440F" w:rsidRDefault="001C440F"/>
    <w:p w14:paraId="229629CD" w14:textId="77777777" w:rsidR="001C440F" w:rsidRDefault="001C440F"/>
    <w:p w14:paraId="75CE59C9" w14:textId="77777777" w:rsidR="001C440F" w:rsidRDefault="00000E59">
      <w:pPr>
        <w:pStyle w:val="1"/>
      </w:pPr>
      <w:bookmarkStart w:id="0" w:name="_Toc17932"/>
      <w:bookmarkStart w:id="1" w:name="_Toc45562277"/>
      <w:r>
        <w:rPr>
          <w:rFonts w:hint="eastAsia"/>
        </w:rPr>
        <w:lastRenderedPageBreak/>
        <w:t>1</w:t>
      </w:r>
      <w:r>
        <w:rPr>
          <w:rFonts w:hint="eastAsia"/>
        </w:rPr>
        <w:t>．引言</w:t>
      </w:r>
      <w:bookmarkEnd w:id="0"/>
      <w:bookmarkEnd w:id="1"/>
    </w:p>
    <w:p w14:paraId="08577CB1" w14:textId="77777777" w:rsidR="001C440F" w:rsidRDefault="00000E59">
      <w:pPr>
        <w:pStyle w:val="2"/>
      </w:pPr>
      <w:bookmarkStart w:id="2" w:name="_Toc2393"/>
      <w:bookmarkStart w:id="3" w:name="_Toc45562278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  <w:bookmarkEnd w:id="3"/>
    </w:p>
    <w:p w14:paraId="5798D5E2" w14:textId="6E0F464F" w:rsidR="009B1D5B" w:rsidRDefault="009B1D5B" w:rsidP="009B1D5B">
      <w:pPr>
        <w:ind w:firstLineChars="200" w:firstLine="420"/>
      </w:pPr>
      <w:r>
        <w:rPr>
          <w:rFonts w:hint="eastAsia"/>
        </w:rPr>
        <w:t>项目开发计划书给开发天气预测阵项目做出了主要的规划和整合，在开发过程中起着重要的引导作用。以确切的时间为节点，保证团队可以按照大体计划将项目做完，也可以让团队都能对开发过程有大概了解。这保证了开发过程中的合理有序。</w:t>
      </w:r>
    </w:p>
    <w:p w14:paraId="1D523651" w14:textId="5474D8AD" w:rsidR="009B1D5B" w:rsidRDefault="009B1D5B" w:rsidP="00B25FF2">
      <w:pPr>
        <w:ind w:firstLineChars="200" w:firstLine="420"/>
      </w:pPr>
      <w:r>
        <w:rPr>
          <w:rFonts w:hint="eastAsia"/>
        </w:rPr>
        <w:t>我们的计划以工作内容，以及不同工作内容的优先级做基准进行项目策划，保证基础和重要功能一定完成，之后补充完善和期望功能</w:t>
      </w:r>
      <w:r w:rsidR="009A3718">
        <w:rPr>
          <w:rFonts w:hint="eastAsia"/>
        </w:rPr>
        <w:t>，独立的模块同时开发，提高效率</w:t>
      </w:r>
      <w:r>
        <w:rPr>
          <w:rFonts w:hint="eastAsia"/>
        </w:rPr>
        <w:t>。并且，以文件化的形式，将工作分细，并确切到人，达到人人有事做，事事有人做的小组氛围和状态。</w:t>
      </w:r>
    </w:p>
    <w:p w14:paraId="73E8A045" w14:textId="75FA7486" w:rsidR="001C440F" w:rsidRDefault="009B1D5B" w:rsidP="00B25FF2">
      <w:pPr>
        <w:ind w:firstLineChars="200" w:firstLine="420"/>
      </w:pPr>
      <w:r>
        <w:rPr>
          <w:rFonts w:hint="eastAsia"/>
        </w:rPr>
        <w:t>项目计划书是项目生命周期内的所有项目活动的行动基础、项目团队开展和检查项目工作的依据。</w:t>
      </w:r>
    </w:p>
    <w:p w14:paraId="3E596FA0" w14:textId="77777777" w:rsidR="001C440F" w:rsidRDefault="00000E59">
      <w:pPr>
        <w:pStyle w:val="2"/>
      </w:pPr>
      <w:bookmarkStart w:id="4" w:name="_Toc1907"/>
      <w:bookmarkStart w:id="5" w:name="_Toc45562279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4"/>
      <w:bookmarkEnd w:id="5"/>
    </w:p>
    <w:p w14:paraId="119503AD" w14:textId="77777777" w:rsidR="00072879" w:rsidRDefault="00072879" w:rsidP="00072879">
      <w:bookmarkStart w:id="6" w:name="_Toc156"/>
      <w:bookmarkStart w:id="7" w:name="_Toc45562280"/>
      <w:r>
        <w:rPr>
          <w:rFonts w:hint="eastAsia"/>
        </w:rPr>
        <w:t>1</w:t>
      </w:r>
      <w:r>
        <w:rPr>
          <w:rFonts w:hint="eastAsia"/>
        </w:rPr>
        <w:t>、软件的名称：天气预测网页</w:t>
      </w:r>
    </w:p>
    <w:p w14:paraId="1CBAB4EE" w14:textId="77777777" w:rsidR="00072879" w:rsidRPr="00662E86" w:rsidRDefault="00072879" w:rsidP="00072879">
      <w:r>
        <w:rPr>
          <w:rFonts w:hint="eastAsia"/>
        </w:rPr>
        <w:t>2</w:t>
      </w:r>
      <w:r>
        <w:rPr>
          <w:rFonts w:hint="eastAsia"/>
        </w:rPr>
        <w:t>、开发工具与语言：</w:t>
      </w:r>
      <w:r>
        <w:rPr>
          <w:rFonts w:hint="eastAsia"/>
        </w:rPr>
        <w:t>My</w:t>
      </w:r>
      <w:r>
        <w:t>Sql</w:t>
      </w:r>
      <w:r>
        <w:rPr>
          <w:rFonts w:hint="eastAsia"/>
        </w:rPr>
        <w:t>，</w:t>
      </w:r>
      <w:r>
        <w:rPr>
          <w:rFonts w:hint="eastAsia"/>
        </w:rPr>
        <w:t>Na</w:t>
      </w:r>
      <w:r>
        <w:t>vicat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t>clipse</w:t>
      </w:r>
      <w:r>
        <w:rPr>
          <w:rFonts w:hint="eastAsia"/>
        </w:rPr>
        <w:t>，</w:t>
      </w:r>
      <w:r>
        <w:rPr>
          <w:rFonts w:hint="eastAsia"/>
        </w:rPr>
        <w:t>Py</w:t>
      </w:r>
      <w:r>
        <w:t>Charm</w:t>
      </w:r>
      <w:r>
        <w:rPr>
          <w:rFonts w:hint="eastAsia"/>
        </w:rPr>
        <w:t>，</w:t>
      </w:r>
      <w:r>
        <w:rPr>
          <w:rFonts w:hint="eastAsia"/>
        </w:rPr>
        <w:t>Spark</w:t>
      </w:r>
      <w:r>
        <w:rPr>
          <w:rFonts w:hint="eastAsia"/>
        </w:rPr>
        <w:t>，</w:t>
      </w:r>
      <w:r>
        <w:rPr>
          <w:rFonts w:hint="eastAsia"/>
        </w:rPr>
        <w:t>Ja</w:t>
      </w:r>
      <w:r>
        <w:t>va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，</w:t>
      </w:r>
      <w:r>
        <w:rPr>
          <w:rFonts w:hint="eastAsia"/>
        </w:rPr>
        <w:t>Ja</w:t>
      </w:r>
      <w:r>
        <w:t>vaScripts</w:t>
      </w:r>
      <w:r>
        <w:rPr>
          <w:rFonts w:hint="eastAsia"/>
        </w:rPr>
        <w:t>，</w:t>
      </w:r>
      <w:r>
        <w:rPr>
          <w:rFonts w:hint="eastAsia"/>
        </w:rPr>
        <w:t>Vs</w:t>
      </w:r>
      <w:r>
        <w:t>code</w:t>
      </w:r>
      <w:r>
        <w:rPr>
          <w:rFonts w:hint="eastAsia"/>
        </w:rPr>
        <w:t>，</w:t>
      </w:r>
      <w:r>
        <w:rPr>
          <w:rFonts w:hint="eastAsia"/>
        </w:rPr>
        <w:t>Tom</w:t>
      </w:r>
      <w:r>
        <w:t>ca</w:t>
      </w:r>
      <w:r>
        <w:rPr>
          <w:rFonts w:hint="eastAsia"/>
        </w:rPr>
        <w:t>t</w:t>
      </w:r>
      <w:r>
        <w:rPr>
          <w:rFonts w:hint="eastAsia"/>
        </w:rPr>
        <w:t>，</w:t>
      </w:r>
      <w:r>
        <w:rPr>
          <w:rFonts w:hint="eastAsia"/>
        </w:rPr>
        <w:t>shiro</w:t>
      </w:r>
      <w:r>
        <w:rPr>
          <w:rFonts w:hint="eastAsia"/>
        </w:rPr>
        <w:t>等</w:t>
      </w:r>
    </w:p>
    <w:p w14:paraId="41BBC0F6" w14:textId="77777777" w:rsidR="00072879" w:rsidRDefault="00072879" w:rsidP="00072879">
      <w:r>
        <w:rPr>
          <w:rFonts w:hint="eastAsia"/>
        </w:rPr>
        <w:t>3</w:t>
      </w:r>
      <w:r>
        <w:rPr>
          <w:rFonts w:hint="eastAsia"/>
        </w:rPr>
        <w:t>、项目的任务提出者：北京交通大学软件学院。</w:t>
      </w:r>
    </w:p>
    <w:p w14:paraId="5AE6878A" w14:textId="77777777" w:rsidR="00072879" w:rsidRDefault="00072879" w:rsidP="00072879">
      <w:r>
        <w:rPr>
          <w:rFonts w:hint="eastAsia"/>
        </w:rPr>
        <w:t>4</w:t>
      </w:r>
      <w:r>
        <w:rPr>
          <w:rFonts w:hint="eastAsia"/>
        </w:rPr>
        <w:t>、开发者：王子昂，王迪，黎佩瑜，陈灯月，童路勤。</w:t>
      </w:r>
    </w:p>
    <w:p w14:paraId="58EAA1BB" w14:textId="77777777" w:rsidR="00072879" w:rsidRDefault="00072879" w:rsidP="00072879">
      <w:r>
        <w:rPr>
          <w:rFonts w:hint="eastAsia"/>
        </w:rPr>
        <w:t>5</w:t>
      </w:r>
      <w:r>
        <w:rPr>
          <w:rFonts w:hint="eastAsia"/>
        </w:rPr>
        <w:t>、用户：全体。</w:t>
      </w:r>
    </w:p>
    <w:p w14:paraId="3C4B72A7" w14:textId="77777777" w:rsidR="00072879" w:rsidRDefault="00072879" w:rsidP="00072879">
      <w:r>
        <w:rPr>
          <w:rFonts w:hint="eastAsia"/>
        </w:rPr>
        <w:t>6</w:t>
      </w:r>
      <w:r>
        <w:rPr>
          <w:rFonts w:hint="eastAsia"/>
        </w:rPr>
        <w:t>、实现软件的单位：软件学院小学期实践课小组。</w:t>
      </w:r>
    </w:p>
    <w:p w14:paraId="556B1B10" w14:textId="77777777" w:rsidR="001C440F" w:rsidRDefault="00000E59">
      <w:pPr>
        <w:pStyle w:val="1"/>
      </w:pPr>
      <w:r>
        <w:rPr>
          <w:rFonts w:hint="eastAsia"/>
        </w:rPr>
        <w:t>2</w:t>
      </w:r>
      <w:r>
        <w:rPr>
          <w:rFonts w:hint="eastAsia"/>
        </w:rPr>
        <w:t>．项目概述</w:t>
      </w:r>
      <w:bookmarkEnd w:id="6"/>
      <w:bookmarkEnd w:id="7"/>
    </w:p>
    <w:p w14:paraId="08FA1C5E" w14:textId="77777777" w:rsidR="001C440F" w:rsidRDefault="00000E59">
      <w:pPr>
        <w:pStyle w:val="2"/>
      </w:pPr>
      <w:bookmarkStart w:id="8" w:name="_Toc30520"/>
      <w:bookmarkStart w:id="9" w:name="_Toc45562281"/>
      <w:r>
        <w:rPr>
          <w:rFonts w:hint="eastAsia"/>
        </w:rPr>
        <w:t>2.1</w:t>
      </w:r>
      <w:r>
        <w:rPr>
          <w:rFonts w:hint="eastAsia"/>
        </w:rPr>
        <w:t>工作内容</w:t>
      </w:r>
      <w:bookmarkEnd w:id="8"/>
      <w:bookmarkEnd w:id="9"/>
    </w:p>
    <w:p w14:paraId="7E1EF6AB" w14:textId="195E6ADD" w:rsidR="001C440F" w:rsidRDefault="00000E59">
      <w:r>
        <w:t> </w:t>
      </w:r>
      <w:r>
        <w:rPr>
          <w:rFonts w:hint="eastAsia"/>
        </w:rPr>
        <w:t>1</w:t>
      </w:r>
      <w:r>
        <w:rPr>
          <w:rFonts w:hint="eastAsia"/>
        </w:rPr>
        <w:t>、</w:t>
      </w:r>
      <w:r w:rsidR="00F639BC">
        <w:rPr>
          <w:rFonts w:hint="eastAsia"/>
        </w:rPr>
        <w:t>前期工作</w:t>
      </w:r>
      <w:r>
        <w:rPr>
          <w:rFonts w:hint="eastAsia"/>
        </w:rPr>
        <w:t>：</w:t>
      </w:r>
    </w:p>
    <w:p w14:paraId="2E8FB7AE" w14:textId="70593C8D" w:rsidR="007A4A4E" w:rsidRPr="007A4A4E" w:rsidRDefault="007A4A4E" w:rsidP="00F639BC">
      <w:pPr>
        <w:ind w:firstLineChars="200" w:firstLine="420"/>
      </w:pPr>
      <w:r>
        <w:rPr>
          <w:rFonts w:hint="eastAsia"/>
        </w:rPr>
        <w:t>安装配置环境，</w:t>
      </w:r>
      <w:r w:rsidR="004A764D">
        <w:rPr>
          <w:rFonts w:hint="eastAsia"/>
        </w:rPr>
        <w:t>学习相关知识，</w:t>
      </w:r>
      <w:r w:rsidRPr="007A4A4E">
        <w:rPr>
          <w:rFonts w:hint="eastAsia"/>
        </w:rPr>
        <w:t>分析需求和背景</w:t>
      </w:r>
      <w:r w:rsidR="006847F8">
        <w:rPr>
          <w:rFonts w:hint="eastAsia"/>
        </w:rPr>
        <w:t>，</w:t>
      </w:r>
      <w:r w:rsidR="006847F8" w:rsidRPr="006847F8">
        <w:rPr>
          <w:rFonts w:hint="eastAsia"/>
        </w:rPr>
        <w:t>画出流程图</w:t>
      </w:r>
    </w:p>
    <w:p w14:paraId="4B222874" w14:textId="0B6285CC" w:rsidR="001C440F" w:rsidRDefault="00000E59">
      <w:pPr>
        <w:ind w:left="5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314DE">
        <w:rPr>
          <w:rFonts w:hint="eastAsia"/>
        </w:rPr>
        <w:t>开发过程</w:t>
      </w:r>
      <w:r>
        <w:t>：</w:t>
      </w:r>
    </w:p>
    <w:p w14:paraId="26293431" w14:textId="7AF4D3A3" w:rsidR="001C440F" w:rsidRDefault="00000E59" w:rsidP="006B5824">
      <w:pPr>
        <w:ind w:leftChars="224" w:left="1520" w:hangingChars="500" w:hanging="1050"/>
      </w:pPr>
      <w:r>
        <w:rPr>
          <w:rFonts w:hint="eastAsia"/>
        </w:rPr>
        <w:t>①</w:t>
      </w:r>
      <w:r w:rsidR="00C56B97">
        <w:rPr>
          <w:rFonts w:hint="eastAsia"/>
        </w:rPr>
        <w:t>设计</w:t>
      </w:r>
      <w:r>
        <w:rPr>
          <w:rFonts w:hint="eastAsia"/>
        </w:rPr>
        <w:t>：</w:t>
      </w:r>
      <w:r w:rsidR="006B5824" w:rsidRPr="006B5824">
        <w:rPr>
          <w:rFonts w:hint="eastAsia"/>
        </w:rPr>
        <w:t>画出系统结构图，找出所有的系统模块。理清大概实现的思路。</w:t>
      </w:r>
      <w:r w:rsidR="00E43290">
        <w:rPr>
          <w:rFonts w:hint="eastAsia"/>
        </w:rPr>
        <w:t>选择</w:t>
      </w:r>
      <w:r w:rsidR="00C1247A">
        <w:rPr>
          <w:rFonts w:hint="eastAsia"/>
        </w:rPr>
        <w:t>预测模型，</w:t>
      </w:r>
      <w:r w:rsidR="00A36ED9" w:rsidRPr="00A36ED9">
        <w:rPr>
          <w:rFonts w:hint="eastAsia"/>
        </w:rPr>
        <w:t>画出基本逻辑结构图，</w:t>
      </w:r>
      <w:r w:rsidR="00A36ED9" w:rsidRPr="00A36ED9">
        <w:rPr>
          <w:rFonts w:hint="eastAsia"/>
        </w:rPr>
        <w:t>UML</w:t>
      </w:r>
      <w:r w:rsidR="00A36ED9" w:rsidRPr="00A36ED9">
        <w:rPr>
          <w:rFonts w:hint="eastAsia"/>
        </w:rPr>
        <w:t>类图，各功能函数设计，用户界面设计，</w:t>
      </w:r>
      <w:r w:rsidR="00D0245C">
        <w:rPr>
          <w:rFonts w:hint="eastAsia"/>
        </w:rPr>
        <w:t>服务器与</w:t>
      </w:r>
      <w:r w:rsidR="00A36ED9" w:rsidRPr="00A36ED9">
        <w:rPr>
          <w:rFonts w:hint="eastAsia"/>
        </w:rPr>
        <w:t>前后端连接达成一致</w:t>
      </w:r>
      <w:r w:rsidR="00A36ED9">
        <w:rPr>
          <w:rFonts w:hint="eastAsia"/>
        </w:rPr>
        <w:t>。</w:t>
      </w:r>
      <w:r w:rsidR="00D0245C">
        <w:rPr>
          <w:rFonts w:hint="eastAsia"/>
        </w:rPr>
        <w:t>编写设计文档</w:t>
      </w:r>
    </w:p>
    <w:p w14:paraId="15C40A1B" w14:textId="445B10B3" w:rsidR="001C440F" w:rsidRDefault="00000E59">
      <w:pPr>
        <w:ind w:firstLineChars="200" w:firstLine="420"/>
      </w:pPr>
      <w:r>
        <w:rPr>
          <w:rFonts w:hint="eastAsia"/>
        </w:rPr>
        <w:t>②</w:t>
      </w:r>
      <w:r w:rsidR="00573760">
        <w:rPr>
          <w:rFonts w:hint="eastAsia"/>
        </w:rPr>
        <w:t>实现</w:t>
      </w:r>
      <w:r>
        <w:t>：</w:t>
      </w:r>
      <w:r w:rsidR="00787EF7">
        <w:rPr>
          <w:rFonts w:hint="eastAsia"/>
        </w:rPr>
        <w:t>学习相关知识并编写代码</w:t>
      </w:r>
    </w:p>
    <w:p w14:paraId="4039D309" w14:textId="7566AC97" w:rsidR="00625962" w:rsidRDefault="00625962">
      <w:pPr>
        <w:ind w:firstLineChars="200" w:firstLine="420"/>
      </w:pPr>
      <w:r>
        <w:rPr>
          <w:rFonts w:hint="eastAsia"/>
        </w:rPr>
        <w:t>③</w:t>
      </w:r>
      <w:r w:rsidR="000C6DCD">
        <w:rPr>
          <w:rFonts w:hint="eastAsia"/>
        </w:rPr>
        <w:t>测试：每完成一</w:t>
      </w:r>
      <w:r w:rsidR="00E04943">
        <w:rPr>
          <w:rFonts w:hint="eastAsia"/>
        </w:rPr>
        <w:t>部分</w:t>
      </w:r>
      <w:r w:rsidR="000C6DCD">
        <w:rPr>
          <w:rFonts w:hint="eastAsia"/>
        </w:rPr>
        <w:t>就测试一下，包括</w:t>
      </w:r>
      <w:r w:rsidR="00AF724B">
        <w:rPr>
          <w:rFonts w:hint="eastAsia"/>
        </w:rPr>
        <w:t>模型预测</w:t>
      </w:r>
      <w:r w:rsidR="000C6DCD">
        <w:rPr>
          <w:rFonts w:hint="eastAsia"/>
        </w:rPr>
        <w:t>结果测试，</w:t>
      </w:r>
      <w:r w:rsidR="004761AF">
        <w:rPr>
          <w:rFonts w:hint="eastAsia"/>
        </w:rPr>
        <w:t>服务器测试，与前后端连接测试。</w:t>
      </w:r>
    </w:p>
    <w:p w14:paraId="1CC45A2B" w14:textId="77777777" w:rsidR="001C440F" w:rsidRDefault="001C440F"/>
    <w:p w14:paraId="33C3EB7A" w14:textId="77777777" w:rsidR="001C440F" w:rsidRDefault="00000E59">
      <w:pPr>
        <w:pStyle w:val="2"/>
      </w:pPr>
      <w:bookmarkStart w:id="10" w:name="_Toc17514"/>
      <w:bookmarkStart w:id="11" w:name="_Toc45562282"/>
      <w:r>
        <w:rPr>
          <w:rFonts w:hint="eastAsia"/>
        </w:rPr>
        <w:lastRenderedPageBreak/>
        <w:t>2.2</w:t>
      </w:r>
      <w:r>
        <w:rPr>
          <w:rFonts w:hint="eastAsia"/>
        </w:rPr>
        <w:t>条件与限制</w:t>
      </w:r>
      <w:bookmarkEnd w:id="10"/>
      <w:bookmarkEnd w:id="11"/>
    </w:p>
    <w:p w14:paraId="7E2D8893" w14:textId="77777777" w:rsidR="001C440F" w:rsidRDefault="00000E59">
      <w:r>
        <w:rPr>
          <w:rFonts w:hint="eastAsia"/>
        </w:rPr>
        <w:t>1</w:t>
      </w:r>
      <w:r>
        <w:rPr>
          <w:rFonts w:hint="eastAsia"/>
        </w:rPr>
        <w:t>、项目</w:t>
      </w:r>
      <w:r>
        <w:t>应具备条件：应提供相应的硬件配置，相应的软件及一定数量的技术人员和管理人员等，以及相应的开发环境。</w:t>
      </w:r>
    </w:p>
    <w:p w14:paraId="33DD66C4" w14:textId="00CAF5B3" w:rsidR="001C440F" w:rsidRDefault="00000E59">
      <w:r>
        <w:rPr>
          <w:rFonts w:hint="eastAsia"/>
        </w:rPr>
        <w:t>2</w:t>
      </w:r>
      <w:r>
        <w:rPr>
          <w:rFonts w:hint="eastAsia"/>
        </w:rPr>
        <w:t>、</w:t>
      </w:r>
      <w:r>
        <w:t>工作及完成期限：应按照老师的计划完成任务和工作</w:t>
      </w:r>
      <w:r>
        <w:rPr>
          <w:rFonts w:hint="eastAsia"/>
        </w:rPr>
        <w:t>，在</w:t>
      </w:r>
      <w:r w:rsidR="00C637C2">
        <w:rPr>
          <w:rFonts w:hint="eastAsia"/>
        </w:rPr>
        <w:t>2</w:t>
      </w:r>
      <w:r>
        <w:rPr>
          <w:rFonts w:hint="eastAsia"/>
        </w:rPr>
        <w:t>周之</w:t>
      </w:r>
      <w:r w:rsidR="00C637C2">
        <w:rPr>
          <w:rFonts w:hint="eastAsia"/>
        </w:rPr>
        <w:t>内</w:t>
      </w:r>
      <w:r>
        <w:rPr>
          <w:rFonts w:hint="eastAsia"/>
        </w:rPr>
        <w:t>完成项目整体开发。</w:t>
      </w:r>
      <w:r>
        <w:t> </w:t>
      </w:r>
    </w:p>
    <w:p w14:paraId="4FBC2E51" w14:textId="77777777" w:rsidR="001C440F" w:rsidRDefault="001C440F"/>
    <w:p w14:paraId="0149AD5A" w14:textId="77777777" w:rsidR="001C440F" w:rsidRDefault="00000E59">
      <w:pPr>
        <w:pStyle w:val="2"/>
      </w:pPr>
      <w:bookmarkStart w:id="12" w:name="_Toc6964"/>
      <w:bookmarkStart w:id="13" w:name="_Toc45562283"/>
      <w:r>
        <w:rPr>
          <w:rFonts w:hint="eastAsia"/>
        </w:rPr>
        <w:t>2.3</w:t>
      </w:r>
      <w:r>
        <w:rPr>
          <w:rFonts w:hint="eastAsia"/>
        </w:rPr>
        <w:t>产品</w:t>
      </w:r>
      <w:bookmarkEnd w:id="12"/>
      <w:bookmarkEnd w:id="13"/>
    </w:p>
    <w:p w14:paraId="028BF399" w14:textId="77777777" w:rsidR="001C440F" w:rsidRDefault="00000E59">
      <w:pPr>
        <w:pStyle w:val="3"/>
        <w:rPr>
          <w:sz w:val="24"/>
        </w:rPr>
      </w:pPr>
      <w:r>
        <w:rPr>
          <w:rFonts w:hint="eastAsia"/>
          <w:sz w:val="24"/>
        </w:rPr>
        <w:t>2.3.1</w:t>
      </w:r>
      <w:r>
        <w:rPr>
          <w:rFonts w:hint="eastAsia"/>
          <w:sz w:val="24"/>
        </w:rPr>
        <w:t>程序</w:t>
      </w:r>
    </w:p>
    <w:p w14:paraId="4E0CD3E7" w14:textId="09F9FCDD" w:rsidR="001C440F" w:rsidRDefault="00000E59">
      <w:r>
        <w:rPr>
          <w:rFonts w:hint="eastAsia"/>
        </w:rPr>
        <w:t>应交付的程序名称：</w:t>
      </w:r>
      <w:r w:rsidR="002949B1">
        <w:rPr>
          <w:rFonts w:hint="eastAsia"/>
        </w:rPr>
        <w:t>天气预测</w:t>
      </w:r>
      <w:r>
        <w:rPr>
          <w:rFonts w:hint="eastAsia"/>
        </w:rPr>
        <w:t>。</w:t>
      </w:r>
    </w:p>
    <w:p w14:paraId="5D2A2768" w14:textId="0236F07F" w:rsidR="001C440F" w:rsidRDefault="00000E59">
      <w:r>
        <w:rPr>
          <w:rFonts w:hint="eastAsia"/>
        </w:rPr>
        <w:t>使用语言：</w:t>
      </w:r>
      <w:r w:rsidR="002949B1">
        <w:rPr>
          <w:rFonts w:hint="eastAsia"/>
        </w:rPr>
        <w:t>python</w:t>
      </w:r>
      <w:r w:rsidR="002949B1">
        <w:rPr>
          <w:rFonts w:hint="eastAsia"/>
        </w:rPr>
        <w:t>，</w:t>
      </w:r>
      <w:r w:rsidR="002949B1">
        <w:rPr>
          <w:rFonts w:hint="eastAsia"/>
        </w:rPr>
        <w:t>Java</w:t>
      </w:r>
      <w:r>
        <w:rPr>
          <w:rFonts w:hint="eastAsia"/>
        </w:rPr>
        <w:t>。</w:t>
      </w:r>
    </w:p>
    <w:p w14:paraId="3536B43F" w14:textId="77777777" w:rsidR="001C440F" w:rsidRDefault="00000E59">
      <w:pPr>
        <w:pStyle w:val="3"/>
        <w:rPr>
          <w:sz w:val="24"/>
        </w:rPr>
      </w:pPr>
      <w:r>
        <w:rPr>
          <w:rFonts w:hint="eastAsia"/>
          <w:sz w:val="24"/>
        </w:rPr>
        <w:t>2.3.2</w:t>
      </w:r>
      <w:r>
        <w:rPr>
          <w:rFonts w:hint="eastAsia"/>
          <w:sz w:val="24"/>
        </w:rPr>
        <w:t>文档</w:t>
      </w:r>
    </w:p>
    <w:p w14:paraId="0EADAB35" w14:textId="4FC34706" w:rsidR="001C440F" w:rsidRDefault="00000E59">
      <w:r>
        <w:rPr>
          <w:rFonts w:hint="eastAsia"/>
        </w:rPr>
        <w:t>应交付的文档：项目开发计划、需求</w:t>
      </w:r>
      <w:r w:rsidR="002949B1">
        <w:rPr>
          <w:rFonts w:hint="eastAsia"/>
        </w:rPr>
        <w:t>分析文档</w:t>
      </w:r>
      <w:r>
        <w:rPr>
          <w:rFonts w:hint="eastAsia"/>
        </w:rPr>
        <w:t>、</w:t>
      </w:r>
      <w:r w:rsidR="002949B1">
        <w:rPr>
          <w:rFonts w:hint="eastAsia"/>
        </w:rPr>
        <w:t>系统</w:t>
      </w:r>
      <w:r>
        <w:rPr>
          <w:rFonts w:hint="eastAsia"/>
        </w:rPr>
        <w:t>设计</w:t>
      </w:r>
      <w:r w:rsidR="002949B1">
        <w:rPr>
          <w:rFonts w:hint="eastAsia"/>
        </w:rPr>
        <w:t>文档</w:t>
      </w:r>
      <w:r>
        <w:rPr>
          <w:rFonts w:hint="eastAsia"/>
        </w:rPr>
        <w:t>、</w:t>
      </w:r>
      <w:r w:rsidR="002949B1">
        <w:rPr>
          <w:rFonts w:hint="eastAsia"/>
        </w:rPr>
        <w:t>系统实现文档</w:t>
      </w:r>
      <w:r>
        <w:rPr>
          <w:rFonts w:hint="eastAsia"/>
        </w:rPr>
        <w:t>、测试</w:t>
      </w:r>
      <w:r w:rsidR="002949B1">
        <w:rPr>
          <w:rFonts w:hint="eastAsia"/>
        </w:rPr>
        <w:t>报告</w:t>
      </w:r>
      <w:r>
        <w:rPr>
          <w:rFonts w:hint="eastAsia"/>
        </w:rPr>
        <w:t>、</w:t>
      </w:r>
      <w:r w:rsidR="002949B1">
        <w:rPr>
          <w:rFonts w:hint="eastAsia"/>
        </w:rPr>
        <w:t>项目总结、用户手册</w:t>
      </w:r>
    </w:p>
    <w:p w14:paraId="378DCD52" w14:textId="77777777" w:rsidR="001C440F" w:rsidRDefault="001C440F"/>
    <w:p w14:paraId="560A9E0D" w14:textId="77777777" w:rsidR="001C440F" w:rsidRDefault="00000E59">
      <w:pPr>
        <w:pStyle w:val="2"/>
      </w:pPr>
      <w:bookmarkStart w:id="14" w:name="_Toc11777"/>
      <w:bookmarkStart w:id="15" w:name="_Toc45562284"/>
      <w:r>
        <w:rPr>
          <w:rFonts w:hint="eastAsia"/>
        </w:rPr>
        <w:t>2.4</w:t>
      </w:r>
      <w:r>
        <w:rPr>
          <w:rFonts w:hint="eastAsia"/>
        </w:rPr>
        <w:t>服务</w:t>
      </w:r>
      <w:bookmarkEnd w:id="14"/>
      <w:bookmarkEnd w:id="15"/>
    </w:p>
    <w:p w14:paraId="705E3BB3" w14:textId="67D5FF4A" w:rsidR="001C440F" w:rsidRDefault="00A4672B">
      <w:pPr>
        <w:ind w:firstLineChars="100" w:firstLine="210"/>
      </w:pPr>
      <w:r>
        <w:rPr>
          <w:rFonts w:hint="eastAsia"/>
        </w:rPr>
        <w:t>自行学习相关知识</w:t>
      </w:r>
      <w:r w:rsidR="007B4CBA">
        <w:rPr>
          <w:rFonts w:hint="eastAsia"/>
        </w:rPr>
        <w:t>。</w:t>
      </w:r>
      <w:r w:rsidR="00000E59">
        <w:rPr>
          <w:rFonts w:hint="eastAsia"/>
        </w:rPr>
        <w:t>   </w:t>
      </w:r>
    </w:p>
    <w:p w14:paraId="6A254034" w14:textId="77777777" w:rsidR="001C440F" w:rsidRDefault="00000E59">
      <w:pPr>
        <w:pStyle w:val="2"/>
      </w:pPr>
      <w:bookmarkStart w:id="16" w:name="_Toc16831"/>
      <w:bookmarkStart w:id="17" w:name="_Toc45562285"/>
      <w:r>
        <w:rPr>
          <w:rFonts w:hint="eastAsia"/>
        </w:rPr>
        <w:t>2.5</w:t>
      </w:r>
      <w:r>
        <w:rPr>
          <w:rFonts w:hint="eastAsia"/>
        </w:rPr>
        <w:t>验收标准</w:t>
      </w:r>
      <w:bookmarkEnd w:id="16"/>
      <w:bookmarkEnd w:id="17"/>
    </w:p>
    <w:p w14:paraId="321D0699" w14:textId="11DA026A" w:rsidR="001C440F" w:rsidRDefault="00000E59">
      <w:pPr>
        <w:ind w:firstLineChars="100" w:firstLine="210"/>
      </w:pPr>
      <w:r>
        <w:rPr>
          <w:rFonts w:hint="eastAsia"/>
        </w:rPr>
        <w:t> </w:t>
      </w:r>
      <w:r>
        <w:t>验收标准：</w:t>
      </w:r>
      <w:r w:rsidR="00B36FD2">
        <w:rPr>
          <w:rFonts w:hint="eastAsia"/>
        </w:rPr>
        <w:t>天气预测的准确性，</w:t>
      </w:r>
      <w:r>
        <w:t>软件的可靠性、易实用性、和功能完整性。</w:t>
      </w:r>
      <w:r>
        <w:t> </w:t>
      </w:r>
      <w:r w:rsidR="007145BF">
        <w:rPr>
          <w:rFonts w:hint="eastAsia"/>
        </w:rPr>
        <w:t>功能拓展，技术创新</w:t>
      </w:r>
      <w:r w:rsidR="001F4F95">
        <w:rPr>
          <w:rFonts w:hint="eastAsia"/>
        </w:rPr>
        <w:t>。</w:t>
      </w:r>
    </w:p>
    <w:p w14:paraId="1E92F127" w14:textId="77777777" w:rsidR="001C440F" w:rsidRDefault="00000E59">
      <w:pPr>
        <w:pStyle w:val="1"/>
      </w:pPr>
      <w:bookmarkStart w:id="18" w:name="_Toc21602"/>
      <w:bookmarkStart w:id="19" w:name="_Toc45562286"/>
      <w:r>
        <w:rPr>
          <w:rFonts w:hint="eastAsia"/>
        </w:rPr>
        <w:t>3</w:t>
      </w:r>
      <w:r>
        <w:rPr>
          <w:rFonts w:hint="eastAsia"/>
        </w:rPr>
        <w:t>．实施计划</w:t>
      </w:r>
      <w:bookmarkEnd w:id="18"/>
      <w:bookmarkEnd w:id="19"/>
    </w:p>
    <w:p w14:paraId="063A2948" w14:textId="77777777" w:rsidR="001C440F" w:rsidRDefault="00000E59">
      <w:pPr>
        <w:pStyle w:val="2"/>
      </w:pPr>
      <w:bookmarkStart w:id="20" w:name="_Toc9619"/>
      <w:bookmarkStart w:id="21" w:name="_Toc45562287"/>
      <w:r>
        <w:rPr>
          <w:rFonts w:hint="eastAsia"/>
        </w:rPr>
        <w:t>3.1</w:t>
      </w:r>
      <w:r>
        <w:rPr>
          <w:rFonts w:hint="eastAsia"/>
        </w:rPr>
        <w:t>任务分解</w:t>
      </w:r>
      <w:bookmarkEnd w:id="20"/>
      <w:bookmarkEnd w:id="21"/>
    </w:p>
    <w:p w14:paraId="130CC6F6" w14:textId="77777777" w:rsidR="00B8734A" w:rsidRPr="00B8734A" w:rsidRDefault="00B8734A" w:rsidP="00B8734A">
      <w:r>
        <w:rPr>
          <w:rFonts w:hint="eastAsia"/>
        </w:rPr>
        <w:t>后端</w:t>
      </w:r>
      <w:r w:rsidR="00000E59">
        <w:rPr>
          <w:rFonts w:hint="eastAsia"/>
        </w:rPr>
        <w:t>：</w:t>
      </w:r>
      <w:r w:rsidRPr="00B8734A">
        <w:rPr>
          <w:rFonts w:hint="eastAsia"/>
        </w:rPr>
        <w:t>数据处理、建立天气预测</w:t>
      </w:r>
      <w:r w:rsidRPr="00B8734A">
        <w:rPr>
          <w:rFonts w:hint="eastAsia"/>
        </w:rPr>
        <w:t>ARIMA</w:t>
      </w:r>
      <w:r w:rsidRPr="00B8734A">
        <w:rPr>
          <w:rFonts w:hint="eastAsia"/>
        </w:rPr>
        <w:t>、</w:t>
      </w:r>
      <w:r w:rsidRPr="00B8734A">
        <w:rPr>
          <w:rFonts w:hint="eastAsia"/>
        </w:rPr>
        <w:t>LSTM</w:t>
      </w:r>
      <w:r w:rsidRPr="00B8734A">
        <w:rPr>
          <w:rFonts w:hint="eastAsia"/>
        </w:rPr>
        <w:t>模型，后端与服务器连接</w:t>
      </w:r>
    </w:p>
    <w:p w14:paraId="7496E4D3" w14:textId="6580C499" w:rsidR="001C440F" w:rsidRDefault="00B8734A">
      <w:r>
        <w:rPr>
          <w:rFonts w:hint="eastAsia"/>
        </w:rPr>
        <w:t>数据库：</w:t>
      </w:r>
      <w:r w:rsidRPr="00B8734A">
        <w:rPr>
          <w:rFonts w:hint="eastAsia"/>
        </w:rPr>
        <w:t>使用</w:t>
      </w:r>
      <w:r w:rsidRPr="00B8734A">
        <w:rPr>
          <w:rFonts w:hint="eastAsia"/>
        </w:rPr>
        <w:t>mysql</w:t>
      </w:r>
      <w:r w:rsidRPr="00B8734A">
        <w:rPr>
          <w:rFonts w:hint="eastAsia"/>
        </w:rPr>
        <w:t>和</w:t>
      </w:r>
      <w:r w:rsidRPr="00B8734A">
        <w:rPr>
          <w:rFonts w:hint="eastAsia"/>
        </w:rPr>
        <w:t>navicat</w:t>
      </w:r>
      <w:r w:rsidRPr="00B8734A">
        <w:rPr>
          <w:rFonts w:hint="eastAsia"/>
        </w:rPr>
        <w:t>进行天气和用户数据的读取和储存</w:t>
      </w:r>
    </w:p>
    <w:p w14:paraId="180307DD" w14:textId="28401542" w:rsidR="00B8734A" w:rsidRDefault="00B8734A" w:rsidP="009A3718">
      <w:pPr>
        <w:ind w:left="840" w:hangingChars="400" w:hanging="840"/>
      </w:pPr>
      <w:r>
        <w:rPr>
          <w:rFonts w:hint="eastAsia"/>
        </w:rPr>
        <w:t>服务器：</w:t>
      </w:r>
      <w:r w:rsidR="000B5E05" w:rsidRPr="000B5E05">
        <w:rPr>
          <w:rFonts w:hint="eastAsia"/>
        </w:rPr>
        <w:t>以</w:t>
      </w:r>
      <w:r w:rsidR="000B5E05" w:rsidRPr="000B5E05">
        <w:rPr>
          <w:rFonts w:hint="eastAsia"/>
        </w:rPr>
        <w:t>springboot</w:t>
      </w:r>
      <w:r w:rsidR="000B5E05" w:rsidRPr="000B5E05">
        <w:rPr>
          <w:rFonts w:hint="eastAsia"/>
        </w:rPr>
        <w:t>为框架构建服务器、使用</w:t>
      </w:r>
      <w:r w:rsidR="000B5E05" w:rsidRPr="000B5E05">
        <w:rPr>
          <w:rFonts w:hint="eastAsia"/>
        </w:rPr>
        <w:t>shiro</w:t>
      </w:r>
      <w:r w:rsidR="000B5E05" w:rsidRPr="000B5E05">
        <w:rPr>
          <w:rFonts w:hint="eastAsia"/>
        </w:rPr>
        <w:t>进行身份权限认证、进行前后端交互连接</w:t>
      </w:r>
    </w:p>
    <w:p w14:paraId="3D7C56E0" w14:textId="1AFA8994" w:rsidR="001675F3" w:rsidRDefault="001675F3">
      <w:r>
        <w:rPr>
          <w:rFonts w:hint="eastAsia"/>
        </w:rPr>
        <w:t>前端：</w:t>
      </w:r>
      <w:r w:rsidR="002A3A18" w:rsidRPr="002A3A18">
        <w:rPr>
          <w:rFonts w:hint="eastAsia"/>
        </w:rPr>
        <w:t>采用</w:t>
      </w:r>
      <w:r w:rsidR="002A3A18" w:rsidRPr="002A3A18">
        <w:rPr>
          <w:rFonts w:hint="eastAsia"/>
        </w:rPr>
        <w:t>vue</w:t>
      </w:r>
      <w:r w:rsidR="002A3A18" w:rsidRPr="002A3A18">
        <w:rPr>
          <w:rFonts w:hint="eastAsia"/>
        </w:rPr>
        <w:t>框架前端界面设计、预测数据图表设计、前端与服务器的连接</w:t>
      </w:r>
    </w:p>
    <w:p w14:paraId="5BD55CD3" w14:textId="77777777" w:rsidR="001C440F" w:rsidRDefault="00000E59">
      <w:pPr>
        <w:pStyle w:val="2"/>
      </w:pPr>
      <w:bookmarkStart w:id="22" w:name="_Toc32419"/>
      <w:bookmarkStart w:id="23" w:name="_Toc45562288"/>
      <w:r>
        <w:rPr>
          <w:rFonts w:hint="eastAsia"/>
        </w:rPr>
        <w:lastRenderedPageBreak/>
        <w:t>3.2</w:t>
      </w:r>
      <w:r>
        <w:rPr>
          <w:rFonts w:hint="eastAsia"/>
        </w:rPr>
        <w:t>进度</w:t>
      </w:r>
      <w:bookmarkEnd w:id="22"/>
      <w:bookmarkEnd w:id="23"/>
    </w:p>
    <w:p w14:paraId="13713073" w14:textId="12DE93C0" w:rsidR="001C440F" w:rsidRDefault="000D41D8">
      <w:r>
        <w:rPr>
          <w:rFonts w:hint="eastAsia"/>
        </w:rPr>
        <w:t>第一周：</w:t>
      </w:r>
    </w:p>
    <w:p w14:paraId="43D739FC" w14:textId="090E17CC" w:rsidR="000D41D8" w:rsidRPr="000D41D8" w:rsidRDefault="000D41D8" w:rsidP="000D41D8">
      <w:r w:rsidRPr="000D41D8">
        <w:rPr>
          <w:rFonts w:hint="eastAsia"/>
        </w:rPr>
        <w:t>安装环境，学习相关技术</w:t>
      </w:r>
    </w:p>
    <w:p w14:paraId="2DD2492D" w14:textId="7CB3A66D" w:rsidR="000D41D8" w:rsidRPr="000D41D8" w:rsidRDefault="000D41D8" w:rsidP="000D41D8">
      <w:r w:rsidRPr="000D41D8">
        <w:rPr>
          <w:rFonts w:hint="eastAsia"/>
        </w:rPr>
        <w:t>初步进行数据处理，建立</w:t>
      </w:r>
      <w:r w:rsidRPr="000D41D8">
        <w:rPr>
          <w:rFonts w:hint="eastAsia"/>
        </w:rPr>
        <w:t>ARIMA</w:t>
      </w:r>
      <w:r w:rsidRPr="000D41D8">
        <w:rPr>
          <w:rFonts w:hint="eastAsia"/>
        </w:rPr>
        <w:t>模型</w:t>
      </w:r>
    </w:p>
    <w:p w14:paraId="081C2AA2" w14:textId="1304A214" w:rsidR="000D41D8" w:rsidRPr="000D41D8" w:rsidRDefault="000D41D8" w:rsidP="000D41D8">
      <w:r w:rsidRPr="000D41D8">
        <w:rPr>
          <w:rFonts w:hint="eastAsia"/>
        </w:rPr>
        <w:t>使用</w:t>
      </w:r>
      <w:r w:rsidRPr="000D41D8">
        <w:rPr>
          <w:rFonts w:hint="eastAsia"/>
        </w:rPr>
        <w:t>springboot</w:t>
      </w:r>
      <w:r w:rsidRPr="000D41D8">
        <w:rPr>
          <w:rFonts w:hint="eastAsia"/>
        </w:rPr>
        <w:t>搭建服务器实现与后端以及前端登陆界面的连接</w:t>
      </w:r>
    </w:p>
    <w:p w14:paraId="7FD6EF5C" w14:textId="3B9C4984" w:rsidR="000D41D8" w:rsidRDefault="000D41D8" w:rsidP="000D41D8">
      <w:r w:rsidRPr="000D41D8">
        <w:rPr>
          <w:rFonts w:hint="eastAsia"/>
        </w:rPr>
        <w:t>使用</w:t>
      </w:r>
      <w:r w:rsidRPr="000D41D8">
        <w:rPr>
          <w:rFonts w:hint="eastAsia"/>
        </w:rPr>
        <w:t>vue</w:t>
      </w:r>
      <w:r w:rsidRPr="000D41D8">
        <w:rPr>
          <w:rFonts w:hint="eastAsia"/>
        </w:rPr>
        <w:t>框架搭建前端登陆界面</w:t>
      </w:r>
    </w:p>
    <w:p w14:paraId="785C6B2A" w14:textId="458E743C" w:rsidR="001C440F" w:rsidRDefault="000D41D8">
      <w:pPr>
        <w:jc w:val="left"/>
      </w:pPr>
      <w:r>
        <w:rPr>
          <w:rFonts w:hint="eastAsia"/>
        </w:rPr>
        <w:t>第二周：</w:t>
      </w:r>
    </w:p>
    <w:p w14:paraId="1D7D66FD" w14:textId="1E1F744A" w:rsidR="000D41D8" w:rsidRPr="000D41D8" w:rsidRDefault="000D41D8" w:rsidP="000D41D8">
      <w:pPr>
        <w:jc w:val="left"/>
      </w:pPr>
      <w:r w:rsidRPr="000D41D8">
        <w:rPr>
          <w:rFonts w:hint="eastAsia"/>
        </w:rPr>
        <w:t>进一步收集并处理数据，建立</w:t>
      </w:r>
      <w:r w:rsidRPr="000D41D8">
        <w:rPr>
          <w:rFonts w:hint="eastAsia"/>
        </w:rPr>
        <w:t>LSTM</w:t>
      </w:r>
      <w:r w:rsidRPr="000D41D8">
        <w:rPr>
          <w:rFonts w:hint="eastAsia"/>
        </w:rPr>
        <w:t>模型，调整参数</w:t>
      </w:r>
    </w:p>
    <w:p w14:paraId="58EB3FF8" w14:textId="37BCEE5C" w:rsidR="000D41D8" w:rsidRPr="000D41D8" w:rsidRDefault="000D41D8" w:rsidP="000D41D8">
      <w:pPr>
        <w:jc w:val="left"/>
      </w:pPr>
      <w:r w:rsidRPr="000D41D8">
        <w:rPr>
          <w:rFonts w:hint="eastAsia"/>
        </w:rPr>
        <w:t>数据库的构建与导入</w:t>
      </w:r>
    </w:p>
    <w:p w14:paraId="67477908" w14:textId="66111117" w:rsidR="000D41D8" w:rsidRPr="000D41D8" w:rsidRDefault="000D41D8" w:rsidP="000D41D8">
      <w:pPr>
        <w:jc w:val="left"/>
      </w:pPr>
      <w:r w:rsidRPr="000D41D8">
        <w:rPr>
          <w:rFonts w:hint="eastAsia"/>
        </w:rPr>
        <w:t>使用</w:t>
      </w:r>
      <w:r w:rsidRPr="000D41D8">
        <w:rPr>
          <w:rFonts w:hint="eastAsia"/>
        </w:rPr>
        <w:t>shiro</w:t>
      </w:r>
      <w:r w:rsidRPr="000D41D8">
        <w:rPr>
          <w:rFonts w:hint="eastAsia"/>
        </w:rPr>
        <w:t>技术进行安全认证、与更新与前后端的连接，进行数据库连接</w:t>
      </w:r>
    </w:p>
    <w:p w14:paraId="0722F8B0" w14:textId="254EA104" w:rsidR="006D7590" w:rsidRDefault="000D41D8" w:rsidP="006D77F1">
      <w:pPr>
        <w:jc w:val="left"/>
      </w:pPr>
      <w:r w:rsidRPr="000D41D8">
        <w:rPr>
          <w:rFonts w:hint="eastAsia"/>
        </w:rPr>
        <w:t>完成主页面、管理员页面、折线图与全国地图的设计与构建</w:t>
      </w:r>
      <w:bookmarkStart w:id="24" w:name="_Toc5558"/>
    </w:p>
    <w:p w14:paraId="75618FFA" w14:textId="253BEDEA" w:rsidR="001C440F" w:rsidRDefault="00000E59">
      <w:pPr>
        <w:pStyle w:val="2"/>
      </w:pPr>
      <w:bookmarkStart w:id="25" w:name="_Toc45562289"/>
      <w:r>
        <w:rPr>
          <w:rFonts w:hint="eastAsia"/>
        </w:rPr>
        <w:t>3.3</w:t>
      </w:r>
      <w:r>
        <w:rPr>
          <w:rFonts w:hint="eastAsia"/>
        </w:rPr>
        <w:t>关键问题</w:t>
      </w:r>
      <w:bookmarkEnd w:id="24"/>
      <w:bookmarkEnd w:id="25"/>
    </w:p>
    <w:p w14:paraId="5AD1BE95" w14:textId="2AF2EDC8" w:rsidR="001C440F" w:rsidRDefault="00000E59" w:rsidP="008C0F59">
      <w:pPr>
        <w:ind w:left="52" w:firstLineChars="200" w:firstLine="420"/>
      </w:pPr>
      <w:r>
        <w:t>由于时间</w:t>
      </w:r>
      <w:r w:rsidR="00EC2C8E">
        <w:rPr>
          <w:rFonts w:hint="eastAsia"/>
        </w:rPr>
        <w:t>和知识储备</w:t>
      </w:r>
      <w:r>
        <w:t>的问题，</w:t>
      </w:r>
      <w:r w:rsidR="00EC2C8E">
        <w:rPr>
          <w:rFonts w:hint="eastAsia"/>
        </w:rPr>
        <w:t>此次开发过程难度高，压力大，陌生的技术多。有可能会在一些问题上耗时很久。</w:t>
      </w:r>
      <w:r w:rsidR="001B66D2">
        <w:rPr>
          <w:rFonts w:hint="eastAsia"/>
        </w:rPr>
        <w:t>这就需要我们学会取舍，掌握高效的学习和开发方法。</w:t>
      </w:r>
    </w:p>
    <w:p w14:paraId="3B893564" w14:textId="26BABCC7" w:rsidR="001C440F" w:rsidRDefault="00000E59" w:rsidP="006D77F1">
      <w:pPr>
        <w:pStyle w:val="1"/>
        <w:numPr>
          <w:ilvl w:val="0"/>
          <w:numId w:val="1"/>
        </w:numPr>
      </w:pPr>
      <w:bookmarkStart w:id="26" w:name="_Toc4389"/>
      <w:bookmarkStart w:id="27" w:name="_Toc45562290"/>
      <w:r>
        <w:rPr>
          <w:rFonts w:hint="eastAsia"/>
        </w:rPr>
        <w:t>人员组织及分工</w:t>
      </w:r>
      <w:bookmarkEnd w:id="26"/>
      <w:bookmarkEnd w:id="27"/>
    </w:p>
    <w:p w14:paraId="2C2DCAD8" w14:textId="4CF140E7" w:rsidR="006D77F1" w:rsidRDefault="006D77F1" w:rsidP="006D77F1">
      <w:r>
        <w:rPr>
          <w:rFonts w:hint="eastAsia"/>
        </w:rPr>
        <w:t>1</w:t>
      </w:r>
      <w:r>
        <w:rPr>
          <w:rFonts w:hint="eastAsia"/>
        </w:rPr>
        <w:t>、数据处理和建模：童路勤</w:t>
      </w:r>
    </w:p>
    <w:p w14:paraId="73CB8566" w14:textId="54C45F49" w:rsidR="006D77F1" w:rsidRDefault="006D77F1" w:rsidP="006D77F1">
      <w:r>
        <w:rPr>
          <w:rFonts w:hint="eastAsia"/>
        </w:rPr>
        <w:t>2</w:t>
      </w:r>
      <w:r>
        <w:rPr>
          <w:rFonts w:hint="eastAsia"/>
        </w:rPr>
        <w:t>、前端界面设计，素材查找，</w:t>
      </w:r>
      <w:r>
        <w:rPr>
          <w:rFonts w:hint="eastAsia"/>
        </w:rPr>
        <w:t>P</w:t>
      </w:r>
      <w:r>
        <w:rPr>
          <w:rFonts w:hint="eastAsia"/>
        </w:rPr>
        <w:t>图，特效，背景：陈灯月</w:t>
      </w:r>
    </w:p>
    <w:p w14:paraId="61C99E74" w14:textId="0F1BB915" w:rsidR="006D77F1" w:rsidRDefault="006D77F1" w:rsidP="006D77F1">
      <w:r>
        <w:rPr>
          <w:rFonts w:hint="eastAsia"/>
        </w:rPr>
        <w:t>3</w:t>
      </w:r>
      <w:r>
        <w:rPr>
          <w:rFonts w:hint="eastAsia"/>
        </w:rPr>
        <w:t>、数据库的使用：数据的保存和访问：王子昂</w:t>
      </w:r>
    </w:p>
    <w:p w14:paraId="0ED0A07C" w14:textId="3262A06C" w:rsidR="006D77F1" w:rsidRDefault="00BC14B3" w:rsidP="006D77F1">
      <w:r>
        <w:rPr>
          <w:rFonts w:hint="eastAsia"/>
        </w:rPr>
        <w:t>4</w:t>
      </w:r>
      <w:r>
        <w:rPr>
          <w:rFonts w:hint="eastAsia"/>
        </w:rPr>
        <w:t>、</w:t>
      </w:r>
      <w:r w:rsidR="006D77F1">
        <w:rPr>
          <w:rFonts w:hint="eastAsia"/>
        </w:rPr>
        <w:t>后端服务器及前后端交互：王迪，黎佩瑜</w:t>
      </w:r>
    </w:p>
    <w:p w14:paraId="74A96E70" w14:textId="326EE7A0" w:rsidR="006D77F1" w:rsidRDefault="00BC14B3" w:rsidP="006D77F1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ppt</w:t>
      </w:r>
      <w:r>
        <w:rPr>
          <w:rFonts w:hint="eastAsia"/>
        </w:rPr>
        <w:t>和</w:t>
      </w:r>
      <w:r w:rsidR="006D77F1">
        <w:rPr>
          <w:rFonts w:hint="eastAsia"/>
        </w:rPr>
        <w:t>Word</w:t>
      </w:r>
      <w:r w:rsidR="006D77F1">
        <w:rPr>
          <w:rFonts w:hint="eastAsia"/>
        </w:rPr>
        <w:t>文档的</w:t>
      </w:r>
      <w:r>
        <w:rPr>
          <w:rFonts w:hint="eastAsia"/>
        </w:rPr>
        <w:t>制作</w:t>
      </w:r>
      <w:r w:rsidR="006D77F1">
        <w:rPr>
          <w:rFonts w:hint="eastAsia"/>
        </w:rPr>
        <w:t>：</w:t>
      </w:r>
      <w:r>
        <w:rPr>
          <w:rFonts w:hint="eastAsia"/>
        </w:rPr>
        <w:t>全体成员</w:t>
      </w:r>
    </w:p>
    <w:p w14:paraId="2E73ACD9" w14:textId="69AF2E57" w:rsidR="006D77F1" w:rsidRPr="006D77F1" w:rsidRDefault="00BC14B3" w:rsidP="006D77F1">
      <w:r>
        <w:rPr>
          <w:rFonts w:hint="eastAsia"/>
        </w:rPr>
        <w:t>6</w:t>
      </w:r>
      <w:r>
        <w:rPr>
          <w:rFonts w:hint="eastAsia"/>
        </w:rPr>
        <w:t>、将项目部署到云服务器：王子昂</w:t>
      </w:r>
    </w:p>
    <w:p w14:paraId="4DF021CD" w14:textId="57073937" w:rsidR="001C440F" w:rsidRDefault="00000E59">
      <w:pPr>
        <w:pStyle w:val="1"/>
        <w:numPr>
          <w:ilvl w:val="0"/>
          <w:numId w:val="1"/>
        </w:numPr>
      </w:pPr>
      <w:bookmarkStart w:id="28" w:name="_Toc9877"/>
      <w:bookmarkStart w:id="29" w:name="_Toc45562291"/>
      <w:r>
        <w:rPr>
          <w:rFonts w:hint="eastAsia"/>
        </w:rPr>
        <w:t>交付期限</w:t>
      </w:r>
      <w:bookmarkEnd w:id="28"/>
      <w:bookmarkEnd w:id="29"/>
    </w:p>
    <w:p w14:paraId="104D9EAD" w14:textId="0C6D5820" w:rsidR="001C440F" w:rsidRDefault="009C0EB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日早八点以前</w:t>
      </w:r>
    </w:p>
    <w:p w14:paraId="0CCD073A" w14:textId="77777777" w:rsidR="001C440F" w:rsidRDefault="00000E59">
      <w:pPr>
        <w:pStyle w:val="1"/>
      </w:pPr>
      <w:bookmarkStart w:id="30" w:name="_Toc12799"/>
      <w:bookmarkStart w:id="31" w:name="_Toc45562292"/>
      <w:r>
        <w:rPr>
          <w:rFonts w:hint="eastAsia"/>
        </w:rPr>
        <w:t>6</w:t>
      </w:r>
      <w:r>
        <w:rPr>
          <w:rFonts w:hint="eastAsia"/>
        </w:rPr>
        <w:t>．专题计划要点</w:t>
      </w:r>
      <w:bookmarkEnd w:id="30"/>
      <w:bookmarkEnd w:id="31"/>
    </w:p>
    <w:p w14:paraId="309AEE46" w14:textId="77777777" w:rsidR="001C440F" w:rsidRDefault="00000E59">
      <w:pPr>
        <w:ind w:left="1470" w:hangingChars="700" w:hanging="147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测试计划：</w:t>
      </w:r>
      <w:r>
        <w:rPr>
          <w:rFonts w:hint="eastAsia"/>
        </w:rPr>
        <w:t>在每一部分开发完之后进行小规模自行测试，</w:t>
      </w:r>
      <w:r>
        <w:t>计划整个小组在</w:t>
      </w:r>
      <w:r>
        <w:rPr>
          <w:rFonts w:hint="eastAsia"/>
        </w:rPr>
        <w:t>整体</w:t>
      </w:r>
      <w:r>
        <w:t>开发过程</w:t>
      </w:r>
    </w:p>
    <w:p w14:paraId="42B3C1BB" w14:textId="77777777" w:rsidR="001C440F" w:rsidRDefault="00000E59">
      <w:pPr>
        <w:ind w:leftChars="600" w:left="1470" w:hangingChars="100" w:hanging="210"/>
      </w:pPr>
      <w:r>
        <w:t>之后进行集中测试。</w:t>
      </w:r>
    </w:p>
    <w:p w14:paraId="09597DAF" w14:textId="40C9B825" w:rsidR="007428CD" w:rsidRDefault="00000E59">
      <w:r>
        <w:rPr>
          <w:rFonts w:hint="eastAsia"/>
        </w:rPr>
        <w:t>2</w:t>
      </w:r>
      <w:r>
        <w:rPr>
          <w:rFonts w:hint="eastAsia"/>
        </w:rPr>
        <w:t>、</w:t>
      </w:r>
      <w:r>
        <w:t>质量保证计划：在开发中尽量避免错误的发生，相互监督与检查。</w:t>
      </w:r>
      <w:r w:rsidR="00AD78F0">
        <w:rPr>
          <w:rFonts w:hint="eastAsia"/>
        </w:rPr>
        <w:t>提高预测准确率。</w:t>
      </w:r>
    </w:p>
    <w:p w14:paraId="1CABF5E4" w14:textId="77777777" w:rsidR="001C440F" w:rsidRDefault="00000E59">
      <w:r>
        <w:rPr>
          <w:rFonts w:hint="eastAsia"/>
        </w:rPr>
        <w:t>3</w:t>
      </w:r>
      <w:r>
        <w:rPr>
          <w:rFonts w:hint="eastAsia"/>
        </w:rPr>
        <w:t>、</w:t>
      </w:r>
      <w:r>
        <w:t>配置管理计划：尽量利用现有的设备完成对整个系统的开发。</w:t>
      </w:r>
    </w:p>
    <w:p w14:paraId="0C04E6BA" w14:textId="65034515" w:rsidR="001C440F" w:rsidRDefault="00000E59">
      <w:r>
        <w:rPr>
          <w:rFonts w:hint="eastAsia"/>
        </w:rPr>
        <w:t>4</w:t>
      </w:r>
      <w:r>
        <w:rPr>
          <w:rFonts w:hint="eastAsia"/>
        </w:rPr>
        <w:t>、</w:t>
      </w:r>
      <w:r>
        <w:t>人员培训计划：</w:t>
      </w:r>
      <w:r w:rsidR="00E420BD">
        <w:rPr>
          <w:rFonts w:hint="eastAsia"/>
        </w:rPr>
        <w:t>善于利用搜索引起和阅读文档自行学习。</w:t>
      </w:r>
    </w:p>
    <w:p w14:paraId="33141835" w14:textId="77777777" w:rsidR="001C440F" w:rsidRDefault="00000E59"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t>系统安装计划：开发小组自行安装调试，保证设备的正常工作。</w:t>
      </w:r>
    </w:p>
    <w:p w14:paraId="24F16A4B" w14:textId="77777777" w:rsidR="001C440F" w:rsidRDefault="001C440F"/>
    <w:p w14:paraId="5C878C32" w14:textId="77777777" w:rsidR="001C440F" w:rsidRDefault="001C440F"/>
    <w:sectPr w:rsidR="001C440F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C7439" w14:textId="77777777" w:rsidR="00C2063F" w:rsidRDefault="00C2063F">
      <w:r>
        <w:separator/>
      </w:r>
    </w:p>
  </w:endnote>
  <w:endnote w:type="continuationSeparator" w:id="0">
    <w:p w14:paraId="3E454C84" w14:textId="77777777" w:rsidR="00C2063F" w:rsidRDefault="00C20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A0A2A4" w14:textId="77777777" w:rsidR="001C440F" w:rsidRDefault="001C440F">
    <w:pPr>
      <w:pStyle w:val="a5"/>
      <w:jc w:val="both"/>
    </w:pPr>
  </w:p>
  <w:p w14:paraId="118C2D0C" w14:textId="77777777" w:rsidR="001C440F" w:rsidRDefault="001C440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6055F" w14:textId="50A3A4D7" w:rsidR="001C440F" w:rsidRDefault="003D068C">
    <w:pPr>
      <w:pStyle w:val="a5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7408FE" wp14:editId="54D0283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635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68463E" w14:textId="77777777" w:rsidR="001C440F" w:rsidRDefault="00000E59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7408F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4" type="#_x0000_t202" style="position:absolute;left:0;text-align:left;margin-left:0;margin-top:0;width:4.5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" filled="f" stroked="f">
              <v:textbox style="mso-fit-shape-to-text:t" inset="0,0,0,0">
                <w:txbxContent>
                  <w:p w14:paraId="6D68463E" w14:textId="77777777" w:rsidR="001C440F" w:rsidRDefault="00000E59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1DF8F152" w14:textId="77777777" w:rsidR="001C440F" w:rsidRDefault="001C440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67BC2E" w14:textId="77777777" w:rsidR="00C2063F" w:rsidRDefault="00C2063F">
      <w:r>
        <w:separator/>
      </w:r>
    </w:p>
  </w:footnote>
  <w:footnote w:type="continuationSeparator" w:id="0">
    <w:p w14:paraId="4B3058D5" w14:textId="77777777" w:rsidR="00C2063F" w:rsidRDefault="00C206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100A7F" w14:textId="08092E3C" w:rsidR="001C440F" w:rsidRDefault="00072879">
    <w:pPr>
      <w:pStyle w:val="a6"/>
      <w:jc w:val="both"/>
    </w:pPr>
    <w:r>
      <w:rPr>
        <w:rFonts w:hint="eastAsia"/>
      </w:rPr>
      <w:t>“</w:t>
    </w:r>
  </w:p>
  <w:p w14:paraId="276F9031" w14:textId="13B4A527" w:rsidR="001C440F" w:rsidRDefault="003D068C">
    <w:pPr>
      <w:pStyle w:val="a6"/>
      <w:jc w:val="both"/>
    </w:pPr>
    <w:r>
      <w:rPr>
        <w:noProof/>
        <w:u w:val="single"/>
      </w:rPr>
      <w:drawing>
        <wp:anchor distT="0" distB="0" distL="114300" distR="114300" simplePos="0" relativeHeight="251657216" behindDoc="0" locked="0" layoutInCell="1" allowOverlap="1" wp14:anchorId="7E9BBB79" wp14:editId="1A8FA4DE">
          <wp:simplePos x="0" y="0"/>
          <wp:positionH relativeFrom="column">
            <wp:posOffset>-767715</wp:posOffset>
          </wp:positionH>
          <wp:positionV relativeFrom="paragraph">
            <wp:posOffset>-473710</wp:posOffset>
          </wp:positionV>
          <wp:extent cx="685800" cy="685800"/>
          <wp:effectExtent l="0" t="0" r="0" b="0"/>
          <wp:wrapNone/>
          <wp:docPr id="2" name="图片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E59">
      <w:rPr>
        <w:rFonts w:hint="eastAsia"/>
      </w:rPr>
      <w:t>北京交通大学软件学院</w:t>
    </w:r>
    <w:r w:rsidR="00072879">
      <w:rPr>
        <w:rFonts w:hint="eastAsia"/>
      </w:rPr>
      <w:t>“</w:t>
    </w:r>
    <w:r w:rsidR="00717115">
      <w:rPr>
        <w:rFonts w:hint="eastAsia"/>
      </w:rPr>
      <w:t>天气预报</w:t>
    </w:r>
    <w:r w:rsidR="00072879">
      <w:rPr>
        <w:rFonts w:hint="eastAsia"/>
      </w:rPr>
      <w:t>“</w:t>
    </w:r>
    <w:r w:rsidR="00000E59">
      <w:rPr>
        <w:rFonts w:hint="eastAsia"/>
      </w:rPr>
      <w:t>项目开发计划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7F44A77"/>
    <w:multiLevelType w:val="singleLevel"/>
    <w:tmpl w:val="C9D0A91E"/>
    <w:lvl w:ilvl="0">
      <w:start w:val="4"/>
      <w:numFmt w:val="decimal"/>
      <w:suff w:val="nothing"/>
      <w:lvlText w:val="%1．"/>
      <w:lvlJc w:val="left"/>
    </w:lvl>
  </w:abstractNum>
  <w:abstractNum w:abstractNumId="1" w15:restartNumberingAfterBreak="0">
    <w:nsid w:val="1AC52829"/>
    <w:multiLevelType w:val="hybridMultilevel"/>
    <w:tmpl w:val="C9A2E6DE"/>
    <w:lvl w:ilvl="0" w:tplc="452E542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52B124E"/>
    <w:rsid w:val="00000E59"/>
    <w:rsid w:val="00072879"/>
    <w:rsid w:val="000B5E05"/>
    <w:rsid w:val="000C6DCD"/>
    <w:rsid w:val="000D41D8"/>
    <w:rsid w:val="001675F3"/>
    <w:rsid w:val="001B66D2"/>
    <w:rsid w:val="001C440F"/>
    <w:rsid w:val="001F4F95"/>
    <w:rsid w:val="002949B1"/>
    <w:rsid w:val="00295A30"/>
    <w:rsid w:val="002A3A18"/>
    <w:rsid w:val="003D068C"/>
    <w:rsid w:val="004761AF"/>
    <w:rsid w:val="004911EE"/>
    <w:rsid w:val="004A764D"/>
    <w:rsid w:val="00505209"/>
    <w:rsid w:val="00573760"/>
    <w:rsid w:val="005916E5"/>
    <w:rsid w:val="00625962"/>
    <w:rsid w:val="006847F8"/>
    <w:rsid w:val="006B5824"/>
    <w:rsid w:val="006D7590"/>
    <w:rsid w:val="006D77F1"/>
    <w:rsid w:val="007145BF"/>
    <w:rsid w:val="00717115"/>
    <w:rsid w:val="007314DE"/>
    <w:rsid w:val="007428CD"/>
    <w:rsid w:val="007577E5"/>
    <w:rsid w:val="00787EF7"/>
    <w:rsid w:val="007A4A4E"/>
    <w:rsid w:val="007B4CBA"/>
    <w:rsid w:val="007C25C1"/>
    <w:rsid w:val="007E28E5"/>
    <w:rsid w:val="008C0F59"/>
    <w:rsid w:val="00902BC3"/>
    <w:rsid w:val="009A3718"/>
    <w:rsid w:val="009B1D5B"/>
    <w:rsid w:val="009B52D3"/>
    <w:rsid w:val="009C0EBD"/>
    <w:rsid w:val="00A008DB"/>
    <w:rsid w:val="00A36ED9"/>
    <w:rsid w:val="00A4672B"/>
    <w:rsid w:val="00AA19FD"/>
    <w:rsid w:val="00AD78F0"/>
    <w:rsid w:val="00AF724B"/>
    <w:rsid w:val="00B25FF2"/>
    <w:rsid w:val="00B36FD2"/>
    <w:rsid w:val="00B8734A"/>
    <w:rsid w:val="00BA62FA"/>
    <w:rsid w:val="00BC14B3"/>
    <w:rsid w:val="00C1247A"/>
    <w:rsid w:val="00C2063F"/>
    <w:rsid w:val="00C211A5"/>
    <w:rsid w:val="00C56B97"/>
    <w:rsid w:val="00C637C2"/>
    <w:rsid w:val="00D0245C"/>
    <w:rsid w:val="00E04943"/>
    <w:rsid w:val="00E420BD"/>
    <w:rsid w:val="00E43290"/>
    <w:rsid w:val="00EC2C8E"/>
    <w:rsid w:val="00F415F8"/>
    <w:rsid w:val="00F639BC"/>
    <w:rsid w:val="00FF191B"/>
    <w:rsid w:val="052B124E"/>
    <w:rsid w:val="2033739E"/>
    <w:rsid w:val="24C33BBC"/>
    <w:rsid w:val="2A0E1B30"/>
    <w:rsid w:val="388E7F47"/>
    <w:rsid w:val="50990B9E"/>
    <w:rsid w:val="5698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5B8751"/>
  <w15:docId w15:val="{19D83235-A416-47DF-A7DE-BD98C6464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2"/>
    <w:lsdException w:name="heading 2" w:uiPriority="2"/>
    <w:lsdException w:name="heading 3" w:uiPriority="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2" w:qFormat="1"/>
    <w:lsdException w:name="toc 4" w:uiPriority="2" w:qFormat="1"/>
    <w:lsdException w:name="toc 5" w:uiPriority="2" w:qFormat="1"/>
    <w:lsdException w:name="toc 6" w:uiPriority="2" w:qFormat="1"/>
    <w:lsdException w:name="toc 7" w:uiPriority="2" w:qFormat="1"/>
    <w:lsdException w:name="toc 8" w:uiPriority="2" w:qFormat="1"/>
    <w:lsdException w:name="toc 9" w:uiPriority="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qFormat="1"/>
    <w:lsdException w:name="Body Text" w:qFormat="1"/>
    <w:lsdException w:name="Body Text Inden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uiPriority w:val="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iPriority w:val="2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2"/>
    <w:qFormat/>
    <w:pPr>
      <w:ind w:leftChars="1200" w:left="2520"/>
    </w:pPr>
  </w:style>
  <w:style w:type="paragraph" w:styleId="a3">
    <w:name w:val="Body Text"/>
    <w:basedOn w:val="a"/>
    <w:qFormat/>
    <w:rPr>
      <w:color w:val="FF0000"/>
    </w:rPr>
  </w:style>
  <w:style w:type="paragraph" w:styleId="a4">
    <w:name w:val="Body Text Indent"/>
    <w:basedOn w:val="a"/>
    <w:qFormat/>
    <w:pPr>
      <w:ind w:leftChars="372" w:left="781" w:firstLineChars="200" w:firstLine="420"/>
    </w:pPr>
  </w:style>
  <w:style w:type="paragraph" w:styleId="TOC5">
    <w:name w:val="toc 5"/>
    <w:basedOn w:val="a"/>
    <w:next w:val="a"/>
    <w:uiPriority w:val="2"/>
    <w:qFormat/>
    <w:pPr>
      <w:ind w:leftChars="800" w:left="1680"/>
    </w:pPr>
  </w:style>
  <w:style w:type="paragraph" w:styleId="TOC3">
    <w:name w:val="toc 3"/>
    <w:basedOn w:val="a"/>
    <w:next w:val="a"/>
    <w:uiPriority w:val="2"/>
    <w:qFormat/>
    <w:pPr>
      <w:ind w:leftChars="400" w:left="840"/>
    </w:pPr>
  </w:style>
  <w:style w:type="paragraph" w:styleId="TOC8">
    <w:name w:val="toc 8"/>
    <w:basedOn w:val="a"/>
    <w:next w:val="a"/>
    <w:uiPriority w:val="2"/>
    <w:qFormat/>
    <w:pPr>
      <w:ind w:leftChars="1400" w:left="294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4">
    <w:name w:val="toc 4"/>
    <w:basedOn w:val="a"/>
    <w:next w:val="a"/>
    <w:uiPriority w:val="2"/>
    <w:qFormat/>
    <w:pPr>
      <w:ind w:leftChars="600" w:left="1260"/>
    </w:pPr>
  </w:style>
  <w:style w:type="paragraph" w:styleId="TOC6">
    <w:name w:val="toc 6"/>
    <w:basedOn w:val="a"/>
    <w:next w:val="a"/>
    <w:uiPriority w:val="2"/>
    <w:qFormat/>
    <w:pPr>
      <w:ind w:leftChars="1000" w:left="2100"/>
    </w:p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TOC9">
    <w:name w:val="toc 9"/>
    <w:basedOn w:val="a"/>
    <w:next w:val="a"/>
    <w:uiPriority w:val="2"/>
    <w:qFormat/>
    <w:pPr>
      <w:ind w:leftChars="1600" w:left="3360"/>
    </w:pPr>
  </w:style>
  <w:style w:type="paragraph" w:styleId="a7">
    <w:name w:val="Normal (Web)"/>
    <w:basedOn w:val="a"/>
    <w:uiPriority w:val="99"/>
    <w:qFormat/>
    <w:pPr>
      <w:spacing w:beforeAutospacing="1" w:afterAutospacing="1"/>
      <w:jc w:val="left"/>
    </w:pPr>
    <w:rPr>
      <w:kern w:val="0"/>
      <w:sz w:val="24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qFormat/>
    <w:rPr>
      <w:color w:val="0000FF"/>
      <w:u w:val="single"/>
    </w:rPr>
  </w:style>
  <w:style w:type="paragraph" w:customStyle="1" w:styleId="10">
    <w:name w:val="目录标题1"/>
    <w:basedOn w:val="1"/>
    <w:next w:val="a"/>
    <w:uiPriority w:val="39"/>
    <w:unhideWhenUsed/>
    <w:qFormat/>
    <w:pPr>
      <w:keepNext w:val="0"/>
      <w:keepLines w:val="0"/>
      <w:widowControl/>
      <w:spacing w:before="240" w:after="0" w:line="259" w:lineRule="auto"/>
      <w:jc w:val="left"/>
      <w:outlineLvl w:val="9"/>
    </w:pPr>
    <w:rPr>
      <w:rFonts w:ascii="Cambria" w:hAnsi="Cambria"/>
      <w:b w:val="0"/>
      <w:bCs w:val="0"/>
      <w:color w:val="365F91"/>
      <w:kern w:val="0"/>
      <w:sz w:val="32"/>
      <w:szCs w:val="32"/>
    </w:rPr>
  </w:style>
  <w:style w:type="paragraph" w:customStyle="1" w:styleId="11">
    <w:name w:val="无间隔1"/>
    <w:uiPriority w:val="1"/>
    <w:qFormat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ng\Documents\WeChat%20Files\ZJY15962899583\FileStorage\File\2019-06\&#25991;&#26723;&#27169;&#29256;\&#20108;&#12289;&#39033;&#30446;&#24320;&#21457;&#35745;&#21010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0" textRotate="1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4"/>
    <customShpInfo spid="_x0000_s1032"/>
    <customShpInfo spid="_x0000_s1033"/>
  </customShpExts>
</s:customData>
</file>

<file path=customXml/itemProps1.xml><?xml version="1.0" encoding="utf-8"?>
<ds:datastoreItem xmlns:ds="http://schemas.openxmlformats.org/officeDocument/2006/customXml" ds:itemID="{F7D8CC9A-C165-4617-96C5-845E6B16DA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二、项目开发计划.dot</Template>
  <TotalTime>4</TotalTime>
  <Pages>6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二、项目开发计划</dc:title>
  <dc:creator>颜陌陌</dc:creator>
  <cp:lastModifiedBy>王 子昂</cp:lastModifiedBy>
  <cp:revision>3</cp:revision>
  <dcterms:created xsi:type="dcterms:W3CDTF">2020-07-13T12:13:00Z</dcterms:created>
  <dcterms:modified xsi:type="dcterms:W3CDTF">2020-07-13T12:37:00Z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